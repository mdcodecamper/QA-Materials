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EE0C4E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8DD20" wp14:editId="3A67EB9E">
                <wp:simplePos x="0" y="0"/>
                <wp:positionH relativeFrom="column">
                  <wp:posOffset>1329386</wp:posOffset>
                </wp:positionH>
                <wp:positionV relativeFrom="paragraph">
                  <wp:posOffset>4611342</wp:posOffset>
                </wp:positionV>
                <wp:extent cx="1494790" cy="52451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E0C4E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Array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104.7pt;margin-top:363.1pt;width:117.7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" filled="f" stroked="f" strokeweight=".5pt">
                <v:textbox>
                  <w:txbxContent>
                    <w:p w:rsidR="00EF3F71" w:rsidRDefault="00EE0C4E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Array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r w:rsidR="009E3855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133AD" wp14:editId="5B6834F6">
                <wp:simplePos x="0" y="0"/>
                <wp:positionH relativeFrom="page">
                  <wp:posOffset>1296035</wp:posOffset>
                </wp:positionH>
                <wp:positionV relativeFrom="page">
                  <wp:posOffset>7593330</wp:posOffset>
                </wp:positionV>
                <wp:extent cx="3674745" cy="1478915"/>
                <wp:effectExtent l="38100" t="38100" r="4000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745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7C5CFB" w:rsidRDefault="00B95DD8" w:rsidP="002D32F9">
                            <w:pPr>
                              <w:spacing w:after="100"/>
                              <w:rPr>
                                <w:rStyle w:val="Hyperlink"/>
                                <w:color w:val="006600"/>
                              </w:rPr>
                            </w:pPr>
                            <w:hyperlink r:id="rId10" w:history="1">
                              <w:r w:rsidR="007C5CFB" w:rsidRPr="007C5CFB">
                                <w:rPr>
                                  <w:rStyle w:val="Hyperlink"/>
                                  <w:color w:val="006600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2D32F9" w:rsidRPr="009E3855" w:rsidRDefault="00B95DD8" w:rsidP="002D32F9">
                            <w:pPr>
                              <w:spacing w:after="100"/>
                              <w:rPr>
                                <w:rStyle w:val="Hyperlink"/>
                                <w:color w:val="00823B"/>
                              </w:rPr>
                            </w:pPr>
                            <w:hyperlink r:id="rId11" w:history="1">
                              <w:r w:rsidR="007C5CFB" w:rsidRPr="007C5CFB">
                                <w:rPr>
                                  <w:rStyle w:val="Hyperlink"/>
                                  <w:color w:val="006600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02.05pt;margin-top:597.9pt;width:289.35pt;height:1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vr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7C5CFB" w:rsidRDefault="007C5CFB" w:rsidP="002D32F9">
                      <w:pPr>
                        <w:spacing w:after="100"/>
                        <w:rPr>
                          <w:rStyle w:val="Hyperlink"/>
                          <w:color w:val="006600"/>
                        </w:rPr>
                      </w:pPr>
                      <w:hyperlink r:id="rId12" w:history="1">
                        <w:r w:rsidRPr="007C5CFB">
                          <w:rPr>
                            <w:rStyle w:val="Hyperlink"/>
                            <w:color w:val="006600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2D32F9" w:rsidRPr="009E3855" w:rsidRDefault="007C5CFB" w:rsidP="002D32F9">
                      <w:pPr>
                        <w:spacing w:after="100"/>
                        <w:rPr>
                          <w:rStyle w:val="Hyperlink"/>
                          <w:color w:val="00823B"/>
                        </w:rPr>
                      </w:pPr>
                      <w:hyperlink r:id="rId13" w:history="1">
                        <w:r w:rsidRPr="007C5CFB">
                          <w:rPr>
                            <w:rStyle w:val="Hyperlink"/>
                            <w:color w:val="006600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47C49549" wp14:editId="5B9FFC24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B95DD8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C4E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Interview Questions</w:t>
                                    </w:r>
                                  </w:sdtContent>
                                </w:sdt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B95DD8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0C4E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Interview Questions</w:t>
                              </w:r>
                            </w:sdtContent>
                          </w:sdt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EE0C4E" w:rsidRDefault="00B95DD8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E0C4E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Interview Questions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E0C4E" w:rsidRPr="00D95395" w:rsidRDefault="00DD37EA" w:rsidP="00D95395">
      <w:pPr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Q1: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If you are given a choice to use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either ArrayList or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LinkedList, Which one would you use and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Why?</w:t>
      </w:r>
    </w:p>
    <w:p w:rsidR="00DD37EA" w:rsidRPr="00D95395" w:rsidRDefault="00DD37EA" w:rsidP="00D95395">
      <w:pPr>
        <w:spacing w:after="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Ans. ArrayList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is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implemented in memory as arrays and hence allows fast retrieval through indices but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are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costly if new elements are to be inserted in between other elements. LinkedList allows for constant-time insertions or removals using iterators, but only sequential access of elements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DD37EA" w:rsidRPr="00D95395" w:rsidRDefault="00DD37EA" w:rsidP="00D95395">
      <w:pPr>
        <w:spacing w:after="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br/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1. Retrieval - If Elements are to be retrieved sequentially only, Linked List is preferred.</w:t>
      </w:r>
    </w:p>
    <w:p w:rsidR="00DD37EA" w:rsidRPr="00D95395" w:rsidRDefault="00DD37EA" w:rsidP="00D95395">
      <w:pPr>
        <w:spacing w:after="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br/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2. Insertion - If new Elements are to be inserted in between other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elements,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Array List is preferred.</w:t>
      </w:r>
    </w:p>
    <w:p w:rsidR="00DD37EA" w:rsidRPr="00D95395" w:rsidRDefault="00DD37EA" w:rsidP="00D95395">
      <w:pPr>
        <w:spacing w:after="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br/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3. Search - Binary Search and other optimized way of searching is not possible on Linked List.</w:t>
      </w:r>
    </w:p>
    <w:p w:rsidR="00DD37EA" w:rsidRPr="00D95395" w:rsidRDefault="00DD37EA" w:rsidP="00D95395">
      <w:pPr>
        <w:spacing w:after="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br/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4. Sorting - Initial sorting could be pain but lateral addition of elements in a sorted list is good with linked list.</w:t>
      </w:r>
    </w:p>
    <w:p w:rsidR="00DD37EA" w:rsidRPr="00D95395" w:rsidRDefault="00DD37EA" w:rsidP="00D95395">
      <w:pPr>
        <w:spacing w:after="0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br/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5. Adding Elements - If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sufficiently large elements need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to be added very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frequently, Linked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List is preferable as elements don't need consecutive memory location.</w:t>
      </w:r>
    </w:p>
    <w:p w:rsidR="008D6B1A" w:rsidRPr="00D95395" w:rsidRDefault="008D6B1A" w:rsidP="00D95395">
      <w:pPr>
        <w:jc w:val="both"/>
        <w:rPr>
          <w:rFonts w:ascii="Cambria" w:hAnsi="Cambria"/>
          <w:sz w:val="24"/>
          <w:szCs w:val="24"/>
        </w:rPr>
      </w:pPr>
    </w:p>
    <w:p w:rsidR="00DD37EA" w:rsidRPr="00D95395" w:rsidRDefault="009213FD" w:rsidP="00D95395">
      <w:pPr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Q2: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is the difference between ArrayList and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LinkedList ?</w:t>
      </w:r>
      <w:proofErr w:type="gramEnd"/>
    </w:p>
    <w:p w:rsidR="009213FD" w:rsidRPr="00D95395" w:rsidRDefault="009213FD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Ans. Underlying data </w:t>
      </w:r>
      <w:proofErr w:type="gramStart"/>
      <w:r w:rsidRPr="00D95395">
        <w:rPr>
          <w:rFonts w:ascii="Cambria" w:hAnsi="Cambria"/>
          <w:sz w:val="24"/>
          <w:szCs w:val="24"/>
        </w:rPr>
        <w:t>structure for ArrayList is Array whereas LinkedList is the linked list and hence have</w:t>
      </w:r>
      <w:proofErr w:type="gramEnd"/>
      <w:r w:rsidRPr="00D95395">
        <w:rPr>
          <w:rFonts w:ascii="Cambria" w:hAnsi="Cambria"/>
          <w:sz w:val="24"/>
          <w:szCs w:val="24"/>
        </w:rPr>
        <w:t xml:space="preserve"> following differences </w:t>
      </w:r>
      <w:r w:rsidRPr="00D95395">
        <w:rPr>
          <w:rFonts w:ascii="Cambria" w:hAnsi="Cambria"/>
          <w:sz w:val="24"/>
          <w:szCs w:val="24"/>
        </w:rPr>
        <w:t>-</w:t>
      </w:r>
    </w:p>
    <w:p w:rsidR="009213FD" w:rsidRPr="00D95395" w:rsidRDefault="009213FD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1. ArrayList needs continuous memory locations and hence need to be moved to a bigger space if new elements are to be added to a filled array which </w:t>
      </w:r>
      <w:r w:rsidRPr="00D95395">
        <w:rPr>
          <w:rFonts w:ascii="Cambria" w:hAnsi="Cambria"/>
          <w:sz w:val="24"/>
          <w:szCs w:val="24"/>
        </w:rPr>
        <w:t>is not required for LinkedList.</w:t>
      </w:r>
    </w:p>
    <w:p w:rsidR="009213FD" w:rsidRPr="00D95395" w:rsidRDefault="009213FD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2. Removal and Insertion at specific place in ArrayList requires moving all elements and hence leads to </w:t>
      </w:r>
      <w:proofErr w:type="gramStart"/>
      <w:r w:rsidRPr="00D95395">
        <w:rPr>
          <w:rFonts w:ascii="Cambria" w:hAnsi="Cambria"/>
          <w:sz w:val="24"/>
          <w:szCs w:val="24"/>
        </w:rPr>
        <w:t>O(</w:t>
      </w:r>
      <w:proofErr w:type="gramEnd"/>
      <w:r w:rsidRPr="00D95395">
        <w:rPr>
          <w:rFonts w:ascii="Cambria" w:hAnsi="Cambria"/>
          <w:sz w:val="24"/>
          <w:szCs w:val="24"/>
        </w:rPr>
        <w:t>n) insertions and removal whereas its c</w:t>
      </w:r>
      <w:r w:rsidRPr="00D95395">
        <w:rPr>
          <w:rFonts w:ascii="Cambria" w:hAnsi="Cambria"/>
          <w:sz w:val="24"/>
          <w:szCs w:val="24"/>
        </w:rPr>
        <w:t>onstant O(1) for LinkedList.</w:t>
      </w:r>
    </w:p>
    <w:p w:rsidR="009213FD" w:rsidRPr="00D95395" w:rsidRDefault="009213FD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3. Random access using index in ArrayList is faster than LinkedList which requires traversing the compl</w:t>
      </w:r>
      <w:r w:rsidRPr="00D95395">
        <w:rPr>
          <w:rFonts w:ascii="Cambria" w:hAnsi="Cambria"/>
          <w:sz w:val="24"/>
          <w:szCs w:val="24"/>
        </w:rPr>
        <w:t>ete list through references.</w:t>
      </w:r>
    </w:p>
    <w:p w:rsidR="009213FD" w:rsidRPr="00D95395" w:rsidRDefault="009213FD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lastRenderedPageBreak/>
        <w:t xml:space="preserve">4. Though Linear Search takes Similar Time for both, Binary Search using LinkedList requires creating new Model called Binary Search Tree which is slower but offers constant </w:t>
      </w:r>
      <w:r w:rsidRPr="00D95395">
        <w:rPr>
          <w:rFonts w:ascii="Cambria" w:hAnsi="Cambria"/>
          <w:sz w:val="24"/>
          <w:szCs w:val="24"/>
        </w:rPr>
        <w:t>time insertion and deletion.</w:t>
      </w:r>
    </w:p>
    <w:p w:rsidR="009213FD" w:rsidRPr="00D95395" w:rsidRDefault="009213FD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5. For a set of integers you want to sort using quicksort, it's probably faster to use an array; for a set of large structures you want to sort using selection sort, a linked list will be faster</w:t>
      </w:r>
      <w:r w:rsidRPr="00D95395">
        <w:rPr>
          <w:rFonts w:ascii="Cambria" w:hAnsi="Cambria"/>
          <w:sz w:val="24"/>
          <w:szCs w:val="24"/>
        </w:rPr>
        <w:t>.</w:t>
      </w:r>
    </w:p>
    <w:p w:rsidR="009213FD" w:rsidRPr="00D95395" w:rsidRDefault="009213FD" w:rsidP="00D95395">
      <w:pPr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Q3: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Difference between Vector and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ArrayList?</w:t>
      </w:r>
    </w:p>
    <w:p w:rsidR="009213FD" w:rsidRPr="00D95395" w:rsidRDefault="009213FD" w:rsidP="00D95395">
      <w:pPr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 Vectors are synchronized whereas Array lists are not.</w:t>
      </w:r>
    </w:p>
    <w:p w:rsidR="009213FD" w:rsidRPr="00D95395" w:rsidRDefault="009213FD" w:rsidP="00D95395">
      <w:pPr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Q4: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are the disadvantages of using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arrays ?</w:t>
      </w:r>
      <w:proofErr w:type="gramEnd"/>
    </w:p>
    <w:p w:rsidR="00F81A50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Ans. Arrays are of fixed size and have to reserve memory prior to use. Hence if we don't know size in advance arrays are not recommended to use.</w:t>
      </w:r>
    </w:p>
    <w:p w:rsidR="00F81A50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 Arrays can store only homogeneous elements.</w:t>
      </w:r>
    </w:p>
    <w:p w:rsidR="00F81A50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Arrays store its values in contentious memory location. Not suitable if the content is too large and needs to be distributed in memory. </w:t>
      </w:r>
    </w:p>
    <w:p w:rsidR="009213FD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 There is no underlying data structure for arrays and no ready-made method support for arrays, for every requirement we need to code explicitly.</w:t>
      </w:r>
    </w:p>
    <w:p w:rsidR="00F81A50" w:rsidRPr="00D95395" w:rsidRDefault="00F81A50" w:rsidP="00D95395">
      <w:pPr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Q5: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are the Disadvantages of using Collection Classes over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Arrays ?</w:t>
      </w:r>
      <w:proofErr w:type="gramEnd"/>
    </w:p>
    <w:p w:rsidR="00F81A50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Ans. Collections can only hold objects; it can't hold primitive data types.</w:t>
      </w:r>
    </w:p>
    <w:p w:rsidR="00F81A50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Collections have performance overheads as they deal with objects and offer dynamic memory expansion. This dynamic expansion could be a bigger overhead if the collection class needs consecutive memory location like Vectors.</w:t>
      </w:r>
    </w:p>
    <w:p w:rsidR="00F81A50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Collections don’t allow modification while traversal as it may lead to </w:t>
      </w:r>
      <w:proofErr w:type="spellStart"/>
      <w:r w:rsidRPr="00D95395">
        <w:rPr>
          <w:rFonts w:ascii="Cambria" w:hAnsi="Cambria"/>
          <w:sz w:val="24"/>
          <w:szCs w:val="24"/>
        </w:rPr>
        <w:t>concurrentModificationException</w:t>
      </w:r>
      <w:proofErr w:type="spellEnd"/>
      <w:r w:rsidRPr="00D95395">
        <w:rPr>
          <w:rFonts w:ascii="Cambria" w:hAnsi="Cambria"/>
          <w:sz w:val="24"/>
          <w:szCs w:val="24"/>
        </w:rPr>
        <w:t>.</w:t>
      </w:r>
    </w:p>
    <w:p w:rsidR="00F81A50" w:rsidRPr="00D95395" w:rsidRDefault="00F81A50" w:rsidP="00D95395">
      <w:pPr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Q6. Will this code give error if I try to add two heterogeneous elements in the ArrayList? </w:t>
      </w:r>
      <w:proofErr w:type="gramStart"/>
      <w:r w:rsidRPr="00D95395">
        <w:rPr>
          <w:rFonts w:ascii="Cambria" w:hAnsi="Cambria"/>
          <w:sz w:val="24"/>
          <w:szCs w:val="24"/>
        </w:rPr>
        <w:t>And Why?</w:t>
      </w:r>
      <w:proofErr w:type="gramEnd"/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List list1 = new ArrayList&lt;</w:t>
      </w:r>
      <w:proofErr w:type="gramStart"/>
      <w:r w:rsidRPr="00D95395">
        <w:rPr>
          <w:rFonts w:ascii="Cambria" w:hAnsi="Cambria"/>
          <w:sz w:val="24"/>
          <w:szCs w:val="24"/>
        </w:rPr>
        <w:t>&gt;(</w:t>
      </w:r>
      <w:proofErr w:type="gramEnd"/>
      <w:r w:rsidRPr="00D95395">
        <w:rPr>
          <w:rFonts w:ascii="Cambria" w:hAnsi="Cambria"/>
          <w:sz w:val="24"/>
          <w:szCs w:val="24"/>
        </w:rPr>
        <w:t>);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list1.add(</w:t>
      </w:r>
      <w:proofErr w:type="gramEnd"/>
      <w:r w:rsidRPr="00D95395">
        <w:rPr>
          <w:rFonts w:ascii="Cambria" w:hAnsi="Cambria"/>
          <w:sz w:val="24"/>
          <w:szCs w:val="24"/>
        </w:rPr>
        <w:t xml:space="preserve">5); 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list1.add(</w:t>
      </w:r>
      <w:proofErr w:type="gramEnd"/>
      <w:r w:rsidRPr="00D95395">
        <w:rPr>
          <w:rFonts w:ascii="Cambria" w:hAnsi="Cambria"/>
          <w:sz w:val="24"/>
          <w:szCs w:val="24"/>
        </w:rPr>
        <w:t>"5");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Ans.</w:t>
      </w:r>
      <w:proofErr w:type="gramEnd"/>
      <w:r w:rsidRPr="00D95395">
        <w:rPr>
          <w:rFonts w:ascii="Cambria" w:hAnsi="Cambria"/>
          <w:sz w:val="24"/>
          <w:szCs w:val="24"/>
        </w:rPr>
        <w:t xml:space="preserve"> If we don't declare the list to be of specific type, it treats it as list of objects.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D95395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D95395">
        <w:rPr>
          <w:rFonts w:ascii="Cambria" w:hAnsi="Cambria"/>
          <w:sz w:val="24"/>
          <w:szCs w:val="24"/>
        </w:rPr>
        <w:t xml:space="preserve"> 1 is auto boxed to Integer and "1" is String and hence both are objects.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lastRenderedPageBreak/>
        <w:t xml:space="preserve">Q7: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is the advantage of using arrays over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variables?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 Arrays provide a structure wherein multiple values can be accessed using single reference and index. This helps in iterating over the values using loops.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Q8: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Advantage of Collection classes over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Arrays?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Ans. Collections are re-sizable in nature. We can increase or decrease the size as per recruitment.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Collections can hold both homogeneous and heterogeneous data's.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Every collection follows some standard data structures.</w:t>
      </w:r>
    </w:p>
    <w:p w:rsidR="00F81A50" w:rsidRPr="00D95395" w:rsidRDefault="00F81A50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Collection provides many useful built in methods for traversing, sorting and search.</w:t>
      </w:r>
    </w:p>
    <w:p w:rsidR="001328B8" w:rsidRPr="00D95395" w:rsidRDefault="001328B8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1328B8" w:rsidRPr="00D95395" w:rsidRDefault="001328B8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Q9: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Difference between ArrayList and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LinkedList ?</w:t>
      </w:r>
      <w:proofErr w:type="gramEnd"/>
    </w:p>
    <w:p w:rsidR="001328B8" w:rsidRPr="00D95395" w:rsidRDefault="001328B8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 LinkedList and ArrayList are two different implementations of the List interface. LinkedList implements it with a doubly-linked list. ArrayList implements it with a dynamically resizing array.</w:t>
      </w:r>
    </w:p>
    <w:p w:rsidR="001328B8" w:rsidRPr="00D95395" w:rsidRDefault="001328B8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1328B8" w:rsidRPr="00D95395" w:rsidRDefault="001328B8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Q10: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is the difference between </w:t>
      </w: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[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] x; and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x[]; ?</w:t>
      </w:r>
    </w:p>
    <w:p w:rsidR="001328B8" w:rsidRPr="00D95395" w:rsidRDefault="001328B8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No Difference. Both are the acceptable ways to declare an array.</w:t>
      </w: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Q11: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is </w:t>
      </w: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CopyOnWriteArrayList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?</w:t>
      </w:r>
      <w:proofErr w:type="gramEnd"/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Its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a type of ArrayList in which all Write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operations ,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i.e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add and set are performed by creating a new copy. This array never changes during the lifetime of the iterator, so it never throws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ConcurrentModificationException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.</w:t>
      </w: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Q12: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are the advantages and disadvantages of </w:t>
      </w: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CopyOnWriteArrayList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?</w:t>
      </w:r>
      <w:proofErr w:type="gramEnd"/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This collections class has been implemented in such a manner that it can never throw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ConcurrentModificationException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. As it performs update and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write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operations by creating a new copy of ArrayList, It's slower compared to ArrayList.</w:t>
      </w: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Q13: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is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ArrayIndexOutOfBoundException ?</w:t>
      </w:r>
      <w:proofErr w:type="gramEnd"/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Ans. Exception thrown by the application is we try to access an element using an index which is not within the range of array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i.e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lower than 0 or greater than the size of the array.</w:t>
      </w: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Q14: What will the following code result?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List&gt;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= new ArrayList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&gt;(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Optional.empty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());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Optional.of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(2));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Optional.of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(3));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Optional.of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(4));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System.out.println(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intList.get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(null)); </w:t>
      </w: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lastRenderedPageBreak/>
        <w:t xml:space="preserve">Ans. Compile time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error at last line as the get method expects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argument of type native int.</w:t>
      </w: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8E19F3" w:rsidRPr="00D95395" w:rsidRDefault="008E19F3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Q15: What will the following code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result ?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Will it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compile ?</w:t>
      </w:r>
      <w:proofErr w:type="gramEnd"/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List &gt;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= new ArrayList &gt; ();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Optional.empty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());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Optional.of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(2));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Optional.of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(3)); 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intList.add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Optional.of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(4));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</w:p>
    <w:p w:rsidR="008E19F3" w:rsidRPr="00D95395" w:rsidRDefault="008E19F3" w:rsidP="00D95395">
      <w:pPr>
        <w:spacing w:after="0" w:line="240" w:lineRule="auto"/>
        <w:ind w:firstLine="720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System.out.println(</w:t>
      </w:r>
      <w:proofErr w:type="spellStart"/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intList.get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((Integer)null)); </w:t>
      </w:r>
    </w:p>
    <w:p w:rsidR="00670C77" w:rsidRPr="00D95395" w:rsidRDefault="00670C77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670C77" w:rsidRPr="00D95395" w:rsidRDefault="00670C77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Yes but the last line will throw NullPointerException upon execution.</w:t>
      </w:r>
    </w:p>
    <w:p w:rsidR="00670C77" w:rsidRPr="00D95395" w:rsidRDefault="00670C77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670C77" w:rsidRPr="00D95395" w:rsidRDefault="000A69BB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Q16: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Can we add more elements to an array list that has been marked as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final?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Yes, the array list can hold more elements. Final only puts the restriction that the array list reference cannot hold any other array list.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Q17: </w:t>
      </w:r>
      <w:r w:rsidRPr="00D95395">
        <w:rPr>
          <w:rFonts w:ascii="Cambria" w:hAnsi="Cambria"/>
          <w:sz w:val="24"/>
          <w:szCs w:val="24"/>
        </w:rPr>
        <w:t xml:space="preserve">Does an ArrayList allow elements of different </w:t>
      </w:r>
      <w:proofErr w:type="gramStart"/>
      <w:r w:rsidRPr="00D95395">
        <w:rPr>
          <w:rFonts w:ascii="Cambria" w:hAnsi="Cambria"/>
          <w:sz w:val="24"/>
          <w:szCs w:val="24"/>
        </w:rPr>
        <w:t>types ?</w:t>
      </w:r>
      <w:proofErr w:type="gramEnd"/>
      <w:r w:rsidRPr="00D95395">
        <w:rPr>
          <w:rFonts w:ascii="Cambria" w:hAnsi="Cambria"/>
          <w:sz w:val="24"/>
          <w:szCs w:val="24"/>
        </w:rPr>
        <w:t xml:space="preserve"> If not, </w:t>
      </w:r>
      <w:r w:rsidRPr="00D95395">
        <w:rPr>
          <w:rFonts w:ascii="Cambria" w:hAnsi="Cambria"/>
          <w:sz w:val="24"/>
          <w:szCs w:val="24"/>
        </w:rPr>
        <w:t>why</w:t>
      </w:r>
      <w:r w:rsidRPr="00D95395">
        <w:rPr>
          <w:rFonts w:ascii="Cambria" w:hAnsi="Cambria"/>
          <w:sz w:val="24"/>
          <w:szCs w:val="24"/>
        </w:rPr>
        <w:t xml:space="preserve"> the following code works 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Li</w:t>
      </w:r>
      <w:r w:rsidRPr="00D95395">
        <w:rPr>
          <w:rFonts w:ascii="Cambria" w:hAnsi="Cambria"/>
          <w:sz w:val="24"/>
          <w:szCs w:val="24"/>
        </w:rPr>
        <w:t>st list1 = new ArrayList&lt;</w:t>
      </w:r>
      <w:proofErr w:type="gramStart"/>
      <w:r w:rsidRPr="00D95395">
        <w:rPr>
          <w:rFonts w:ascii="Cambria" w:hAnsi="Cambria"/>
          <w:sz w:val="24"/>
          <w:szCs w:val="24"/>
        </w:rPr>
        <w:t>&gt;</w:t>
      </w:r>
      <w:r w:rsidRPr="00D95395">
        <w:rPr>
          <w:rFonts w:ascii="Cambria" w:hAnsi="Cambria"/>
          <w:sz w:val="24"/>
          <w:szCs w:val="24"/>
        </w:rPr>
        <w:t>(</w:t>
      </w:r>
      <w:proofErr w:type="gramEnd"/>
      <w:r w:rsidRPr="00D95395">
        <w:rPr>
          <w:rFonts w:ascii="Cambria" w:hAnsi="Cambria"/>
          <w:sz w:val="24"/>
          <w:szCs w:val="24"/>
        </w:rPr>
        <w:t>);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list1.add(</w:t>
      </w:r>
      <w:proofErr w:type="gramEnd"/>
      <w:r w:rsidRPr="00D95395">
        <w:rPr>
          <w:rFonts w:ascii="Cambria" w:hAnsi="Cambria"/>
          <w:sz w:val="24"/>
          <w:szCs w:val="24"/>
        </w:rPr>
        <w:t>1);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list1.add(</w:t>
      </w:r>
      <w:proofErr w:type="gramEnd"/>
      <w:r w:rsidRPr="00D95395">
        <w:rPr>
          <w:rFonts w:ascii="Cambria" w:hAnsi="Cambria"/>
          <w:sz w:val="24"/>
          <w:szCs w:val="24"/>
        </w:rPr>
        <w:t>"1");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Ans.</w:t>
      </w:r>
      <w:proofErr w:type="gramEnd"/>
      <w:r w:rsidRPr="00D95395">
        <w:rPr>
          <w:rFonts w:ascii="Cambria" w:hAnsi="Cambria"/>
          <w:sz w:val="24"/>
          <w:szCs w:val="24"/>
        </w:rPr>
        <w:t xml:space="preserve"> </w:t>
      </w:r>
      <w:proofErr w:type="gramStart"/>
      <w:r w:rsidRPr="00D95395">
        <w:rPr>
          <w:rFonts w:ascii="Cambria" w:hAnsi="Cambria"/>
          <w:sz w:val="24"/>
          <w:szCs w:val="24"/>
        </w:rPr>
        <w:t>With Java 7 or Later.</w:t>
      </w:r>
      <w:proofErr w:type="gramEnd"/>
      <w:r w:rsidRPr="00D95395">
        <w:rPr>
          <w:rFonts w:ascii="Cambria" w:hAnsi="Cambria"/>
          <w:sz w:val="24"/>
          <w:szCs w:val="24"/>
        </w:rPr>
        <w:t xml:space="preserve"> </w:t>
      </w:r>
      <w:r w:rsidRPr="00D95395">
        <w:rPr>
          <w:rFonts w:ascii="Cambria" w:hAnsi="Cambria"/>
          <w:sz w:val="24"/>
          <w:szCs w:val="24"/>
        </w:rPr>
        <w:t xml:space="preserve">If you don't declare the list to be of specific </w:t>
      </w:r>
      <w:proofErr w:type="gramStart"/>
      <w:r w:rsidRPr="00D95395">
        <w:rPr>
          <w:rFonts w:ascii="Cambria" w:hAnsi="Cambria"/>
          <w:sz w:val="24"/>
          <w:szCs w:val="24"/>
        </w:rPr>
        <w:t>type ,</w:t>
      </w:r>
      <w:proofErr w:type="gramEnd"/>
      <w:r w:rsidRPr="00D95395">
        <w:rPr>
          <w:rFonts w:ascii="Cambria" w:hAnsi="Cambria"/>
          <w:sz w:val="24"/>
          <w:szCs w:val="24"/>
        </w:rPr>
        <w:t xml:space="preserve"> it treats it as list of objects.</w:t>
      </w:r>
      <w:r w:rsidRPr="00D95395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D95395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D95395">
        <w:rPr>
          <w:rFonts w:ascii="Cambria" w:hAnsi="Cambria"/>
          <w:sz w:val="24"/>
          <w:szCs w:val="24"/>
        </w:rPr>
        <w:t xml:space="preserve"> 1 is auto boxed to Integer and "1" is String and hence both are objects.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Q18: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Is array an object in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Java ?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How can you prove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that ?</w:t>
      </w:r>
      <w:proofErr w:type="gramEnd"/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Ans. Yes. 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There are 2 ways this can be confirmed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1. Accessing object class methods using array reference. 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2. Checking if the array is an instance of Object class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if</w:t>
      </w:r>
      <w:proofErr w:type="gramEnd"/>
      <w:r w:rsidRPr="00D95395">
        <w:rPr>
          <w:rFonts w:ascii="Cambria" w:hAnsi="Cambria"/>
          <w:sz w:val="24"/>
          <w:szCs w:val="24"/>
        </w:rPr>
        <w:t xml:space="preserve"> (</w:t>
      </w:r>
      <w:proofErr w:type="spellStart"/>
      <w:r w:rsidRPr="00D95395">
        <w:rPr>
          <w:rFonts w:ascii="Cambria" w:hAnsi="Cambria"/>
          <w:sz w:val="24"/>
          <w:szCs w:val="24"/>
        </w:rPr>
        <w:t>arrayRef</w:t>
      </w:r>
      <w:proofErr w:type="spellEnd"/>
      <w:r w:rsidRPr="00D95395">
        <w:rPr>
          <w:rFonts w:ascii="Cambria" w:hAnsi="Cambria"/>
          <w:sz w:val="24"/>
          <w:szCs w:val="24"/>
        </w:rPr>
        <w:t xml:space="preserve"> instanceof Object</w:t>
      </w:r>
      <w:r w:rsidR="009F4538" w:rsidRPr="00D95395">
        <w:rPr>
          <w:rFonts w:ascii="Cambria" w:hAnsi="Cambria"/>
          <w:sz w:val="24"/>
          <w:szCs w:val="24"/>
        </w:rPr>
        <w:t>).</w:t>
      </w:r>
    </w:p>
    <w:p w:rsidR="009F4538" w:rsidRPr="00D95395" w:rsidRDefault="009F4538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F4538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Q19: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How can we get an array out of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ArrayList?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Ans.</w:t>
      </w:r>
      <w:proofErr w:type="gramEnd"/>
      <w:r w:rsidRPr="00D95395">
        <w:rPr>
          <w:rFonts w:ascii="Cambria" w:hAnsi="Cambria"/>
          <w:sz w:val="24"/>
          <w:szCs w:val="24"/>
        </w:rPr>
        <w:t xml:space="preserve"> We can get an array out of ArrayList by using </w:t>
      </w:r>
      <w:proofErr w:type="spellStart"/>
      <w:proofErr w:type="gramStart"/>
      <w:r w:rsidRPr="00D95395">
        <w:rPr>
          <w:rFonts w:ascii="Cambria" w:hAnsi="Cambria"/>
          <w:sz w:val="24"/>
          <w:szCs w:val="24"/>
        </w:rPr>
        <w:t>toArray</w:t>
      </w:r>
      <w:proofErr w:type="spellEnd"/>
      <w:r w:rsidRPr="00D95395">
        <w:rPr>
          <w:rFonts w:ascii="Cambria" w:hAnsi="Cambria"/>
          <w:sz w:val="24"/>
          <w:szCs w:val="24"/>
        </w:rPr>
        <w:t>(</w:t>
      </w:r>
      <w:proofErr w:type="gramEnd"/>
      <w:r w:rsidRPr="00D95395">
        <w:rPr>
          <w:rFonts w:ascii="Cambria" w:hAnsi="Cambria"/>
          <w:sz w:val="24"/>
          <w:szCs w:val="24"/>
        </w:rPr>
        <w:t>) method of an array list</w:t>
      </w:r>
      <w:r w:rsidRPr="00D95395">
        <w:rPr>
          <w:rFonts w:ascii="Cambria" w:hAnsi="Cambria"/>
          <w:sz w:val="24"/>
          <w:szCs w:val="24"/>
        </w:rPr>
        <w:t>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St</w:t>
      </w:r>
      <w:r w:rsidRPr="00D95395">
        <w:rPr>
          <w:rFonts w:ascii="Cambria" w:hAnsi="Cambria"/>
          <w:sz w:val="24"/>
          <w:szCs w:val="24"/>
        </w:rPr>
        <w:t xml:space="preserve">ring </w:t>
      </w:r>
      <w:proofErr w:type="gramStart"/>
      <w:r w:rsidRPr="00D95395">
        <w:rPr>
          <w:rFonts w:ascii="Cambria" w:hAnsi="Cambria"/>
          <w:sz w:val="24"/>
          <w:szCs w:val="24"/>
        </w:rPr>
        <w:t>a[</w:t>
      </w:r>
      <w:proofErr w:type="gramEnd"/>
      <w:r w:rsidRPr="00D95395">
        <w:rPr>
          <w:rFonts w:ascii="Cambria" w:hAnsi="Cambria"/>
          <w:sz w:val="24"/>
          <w:szCs w:val="24"/>
        </w:rPr>
        <w:t xml:space="preserve">] = </w:t>
      </w:r>
      <w:proofErr w:type="spellStart"/>
      <w:r w:rsidRPr="00D95395">
        <w:rPr>
          <w:rFonts w:ascii="Cambria" w:hAnsi="Cambria"/>
          <w:sz w:val="24"/>
          <w:szCs w:val="24"/>
        </w:rPr>
        <w:t>arrayList.toArray</w:t>
      </w:r>
      <w:proofErr w:type="spellEnd"/>
      <w:r w:rsidRPr="00D95395">
        <w:rPr>
          <w:rFonts w:ascii="Cambria" w:hAnsi="Cambria"/>
          <w:sz w:val="24"/>
          <w:szCs w:val="24"/>
        </w:rPr>
        <w:t>();</w:t>
      </w:r>
    </w:p>
    <w:p w:rsidR="000A69BB" w:rsidRPr="00D95395" w:rsidRDefault="000A69BB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Q20: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Why iterators of an array list are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fail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fast?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Because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it's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access isn't synchronized and hence access / modification by multiple threads may lead to inconsistent state.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Q21: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is meant by "Vector is synchronized and ArrayList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isn't "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?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lastRenderedPageBreak/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It means that only 1 thread can access have access to Vector at a time and no parallel access is allowed whereas Array List allows parallel access by multiple threads.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Q22: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problem we could have with ArrayList which aren't possible with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Vectors ?</w:t>
      </w:r>
      <w:proofErr w:type="gramEnd"/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Ans.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ArrayLists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aren't synchronized and hence doesn't allow synchronized access. As multiple threads can access an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arraylist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in parallel, it may result in an inconsistent state.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Q23: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What is the quickest way to find count of duplicate elements in an </w:t>
      </w:r>
      <w:proofErr w:type="spell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arraylist</w:t>
      </w:r>
      <w:proofErr w:type="spell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, without using iteration or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loops?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Ans.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We can copy the elements to a Set and then find the difference of count between ArrayList and Set. As Set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doesn’t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allow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duplicates,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they will be removed in the set.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Q24: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Why do we pass an array of strings to main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method ?</w:t>
      </w:r>
      <w:proofErr w:type="gramEnd"/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Ans. Array of strings in the main method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are</w:t>
      </w:r>
      <w:proofErr w:type="gramEnd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 the list of arguments or parameters which are sent to the application / program.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Q25: </w:t>
      </w:r>
      <w:r w:rsidRPr="00D95395">
        <w:rPr>
          <w:rFonts w:ascii="Cambria" w:hAnsi="Cambria"/>
          <w:sz w:val="24"/>
          <w:szCs w:val="24"/>
        </w:rPr>
        <w:t>What does th</w:t>
      </w:r>
      <w:r w:rsidRPr="00D95395">
        <w:rPr>
          <w:rFonts w:ascii="Cambria" w:hAnsi="Cambria"/>
          <w:sz w:val="24"/>
          <w:szCs w:val="24"/>
        </w:rPr>
        <w:t>e following initialization mean?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          ArrayList&lt;LinkedList&gt;</w:t>
      </w:r>
      <w:r w:rsidRPr="00D95395">
        <w:rPr>
          <w:rFonts w:ascii="Cambria" w:hAnsi="Cambria"/>
          <w:sz w:val="24"/>
          <w:szCs w:val="24"/>
        </w:rPr>
        <w:t xml:space="preserve"> </w:t>
      </w:r>
      <w:proofErr w:type="spellStart"/>
      <w:r w:rsidRPr="00D95395">
        <w:rPr>
          <w:rFonts w:ascii="Cambria" w:hAnsi="Cambria"/>
          <w:sz w:val="24"/>
          <w:szCs w:val="24"/>
        </w:rPr>
        <w:t>traversalPath</w:t>
      </w:r>
      <w:r w:rsidRPr="00D95395">
        <w:rPr>
          <w:rFonts w:ascii="Cambria" w:hAnsi="Cambria"/>
          <w:sz w:val="24"/>
          <w:szCs w:val="24"/>
        </w:rPr>
        <w:t>s</w:t>
      </w:r>
      <w:proofErr w:type="spellEnd"/>
      <w:r w:rsidRPr="00D95395">
        <w:rPr>
          <w:rFonts w:ascii="Cambria" w:hAnsi="Cambria"/>
          <w:sz w:val="24"/>
          <w:szCs w:val="24"/>
        </w:rPr>
        <w:t xml:space="preserve"> = new ArrayList&lt;LinkedList</w:t>
      </w:r>
      <w:proofErr w:type="gramStart"/>
      <w:r w:rsidRPr="00D95395">
        <w:rPr>
          <w:rFonts w:ascii="Cambria" w:hAnsi="Cambria"/>
          <w:sz w:val="24"/>
          <w:szCs w:val="24"/>
        </w:rPr>
        <w:t>&gt;(</w:t>
      </w:r>
      <w:proofErr w:type="gramEnd"/>
      <w:r w:rsidRPr="00D95395">
        <w:rPr>
          <w:rFonts w:ascii="Cambria" w:hAnsi="Cambria"/>
          <w:sz w:val="24"/>
          <w:szCs w:val="24"/>
        </w:rPr>
        <w:t>);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What could </w:t>
      </w:r>
      <w:r w:rsidRPr="00D95395">
        <w:rPr>
          <w:rFonts w:ascii="Cambria" w:hAnsi="Cambria"/>
          <w:sz w:val="24"/>
          <w:szCs w:val="24"/>
        </w:rPr>
        <w:t>be the use of such a collection?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Ans. Initialize an ArrayList that will hold </w:t>
      </w:r>
      <w:proofErr w:type="spellStart"/>
      <w:r w:rsidRPr="00D95395">
        <w:rPr>
          <w:rFonts w:ascii="Cambria" w:hAnsi="Cambria"/>
          <w:sz w:val="24"/>
          <w:szCs w:val="24"/>
        </w:rPr>
        <w:t>LinkedLists</w:t>
      </w:r>
      <w:proofErr w:type="spellEnd"/>
      <w:r w:rsidRPr="00D95395">
        <w:rPr>
          <w:rFonts w:ascii="Cambria" w:hAnsi="Cambria"/>
          <w:sz w:val="24"/>
          <w:szCs w:val="24"/>
        </w:rPr>
        <w:t xml:space="preserve"> </w:t>
      </w:r>
      <w:proofErr w:type="spellStart"/>
      <w:r w:rsidRPr="00D95395">
        <w:rPr>
          <w:rFonts w:ascii="Cambria" w:hAnsi="Cambria"/>
          <w:sz w:val="24"/>
          <w:szCs w:val="24"/>
        </w:rPr>
        <w:t>i.e</w:t>
      </w:r>
      <w:proofErr w:type="spellEnd"/>
      <w:r w:rsidRPr="00D95395">
        <w:rPr>
          <w:rFonts w:ascii="Cambria" w:hAnsi="Cambria"/>
          <w:sz w:val="24"/>
          <w:szCs w:val="24"/>
        </w:rPr>
        <w:t xml:space="preserve"> every element of the </w:t>
      </w:r>
      <w:proofErr w:type="spellStart"/>
      <w:r w:rsidRPr="00D95395">
        <w:rPr>
          <w:rFonts w:ascii="Cambria" w:hAnsi="Cambria"/>
          <w:sz w:val="24"/>
          <w:szCs w:val="24"/>
        </w:rPr>
        <w:t>arraylist</w:t>
      </w:r>
      <w:proofErr w:type="spellEnd"/>
      <w:r w:rsidRPr="00D95395">
        <w:rPr>
          <w:rFonts w:ascii="Cambria" w:hAnsi="Cambria"/>
          <w:sz w:val="24"/>
          <w:szCs w:val="24"/>
        </w:rPr>
        <w:t xml:space="preserve"> will be a linked list</w:t>
      </w:r>
      <w:r w:rsidRPr="00D95395">
        <w:rPr>
          <w:rFonts w:ascii="Cambria" w:hAnsi="Cambria"/>
          <w:sz w:val="24"/>
          <w:szCs w:val="24"/>
        </w:rPr>
        <w:t>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Such collection could be used in algorithms that require first random access and then sequential traversal. For example - Storing traversal paths for a graph wherein we can start from any vertex. </w:t>
      </w:r>
      <w:proofErr w:type="gramStart"/>
      <w:r w:rsidRPr="00D95395">
        <w:rPr>
          <w:rFonts w:ascii="Cambria" w:hAnsi="Cambria"/>
          <w:sz w:val="24"/>
          <w:szCs w:val="24"/>
        </w:rPr>
        <w:t xml:space="preserve">Implementing dictionary with each </w:t>
      </w:r>
      <w:proofErr w:type="spellStart"/>
      <w:r w:rsidRPr="00D95395">
        <w:rPr>
          <w:rFonts w:ascii="Cambria" w:hAnsi="Cambria"/>
          <w:sz w:val="24"/>
          <w:szCs w:val="24"/>
        </w:rPr>
        <w:t>arraylist</w:t>
      </w:r>
      <w:proofErr w:type="spellEnd"/>
      <w:r w:rsidRPr="00D95395">
        <w:rPr>
          <w:rFonts w:ascii="Cambria" w:hAnsi="Cambria"/>
          <w:sz w:val="24"/>
          <w:szCs w:val="24"/>
        </w:rPr>
        <w:t xml:space="preserve"> element holding staring with character and then linked list holding duplicate words</w:t>
      </w:r>
      <w:r w:rsidRPr="00D95395">
        <w:rPr>
          <w:rFonts w:ascii="Cambria" w:hAnsi="Cambria"/>
          <w:sz w:val="24"/>
          <w:szCs w:val="24"/>
        </w:rPr>
        <w:t>.</w:t>
      </w:r>
      <w:proofErr w:type="gramEnd"/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Q26: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How can we convert String into Char array and vice </w:t>
      </w:r>
      <w:proofErr w:type="gramStart"/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versa ?</w:t>
      </w:r>
      <w:proofErr w:type="gramEnd"/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Ans.</w:t>
      </w:r>
      <w:proofErr w:type="gramEnd"/>
      <w:r w:rsidRPr="00D95395">
        <w:rPr>
          <w:rFonts w:ascii="Cambria" w:hAnsi="Cambria"/>
          <w:sz w:val="24"/>
          <w:szCs w:val="24"/>
        </w:rPr>
        <w:t xml:space="preserve"> There is a method </w:t>
      </w:r>
      <w:proofErr w:type="spellStart"/>
      <w:proofErr w:type="gramStart"/>
      <w:r w:rsidRPr="00D95395">
        <w:rPr>
          <w:rFonts w:ascii="Cambria" w:hAnsi="Cambria"/>
          <w:sz w:val="24"/>
          <w:szCs w:val="24"/>
        </w:rPr>
        <w:t>toCharArray</w:t>
      </w:r>
      <w:proofErr w:type="spellEnd"/>
      <w:r w:rsidRPr="00D95395">
        <w:rPr>
          <w:rFonts w:ascii="Cambria" w:hAnsi="Cambria"/>
          <w:sz w:val="24"/>
          <w:szCs w:val="24"/>
        </w:rPr>
        <w:t>(</w:t>
      </w:r>
      <w:proofErr w:type="gramEnd"/>
      <w:r w:rsidRPr="00D95395">
        <w:rPr>
          <w:rFonts w:ascii="Cambria" w:hAnsi="Cambria"/>
          <w:sz w:val="24"/>
          <w:szCs w:val="24"/>
        </w:rPr>
        <w:t>) within String class that can be used t</w:t>
      </w:r>
      <w:r w:rsidRPr="00D95395">
        <w:rPr>
          <w:rFonts w:ascii="Cambria" w:hAnsi="Cambria"/>
          <w:sz w:val="24"/>
          <w:szCs w:val="24"/>
        </w:rPr>
        <w:t>o convert string to char array.</w:t>
      </w:r>
    </w:p>
    <w:p w:rsidR="00D95395" w:rsidRPr="00D95395" w:rsidRDefault="00D95395" w:rsidP="00D95395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D95395">
        <w:rPr>
          <w:rFonts w:ascii="Cambria" w:hAnsi="Cambria"/>
          <w:sz w:val="24"/>
          <w:szCs w:val="24"/>
        </w:rPr>
        <w:t>string.toCharArray</w:t>
      </w:r>
      <w:proofErr w:type="spellEnd"/>
      <w:r w:rsidRPr="00D95395">
        <w:rPr>
          <w:rFonts w:ascii="Cambria" w:hAnsi="Cambria"/>
          <w:sz w:val="24"/>
          <w:szCs w:val="24"/>
        </w:rPr>
        <w:t>(</w:t>
      </w:r>
      <w:proofErr w:type="gramEnd"/>
      <w:r w:rsidRPr="00D95395">
        <w:rPr>
          <w:rFonts w:ascii="Cambria" w:hAnsi="Cambria"/>
          <w:sz w:val="24"/>
          <w:szCs w:val="24"/>
        </w:rPr>
        <w:t>);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String class has </w:t>
      </w:r>
      <w:proofErr w:type="gramStart"/>
      <w:r w:rsidRPr="00D95395">
        <w:rPr>
          <w:rFonts w:ascii="Cambria" w:hAnsi="Cambria"/>
          <w:sz w:val="24"/>
          <w:szCs w:val="24"/>
        </w:rPr>
        <w:t>an argument constructor that takes a</w:t>
      </w:r>
      <w:r w:rsidRPr="00D95395">
        <w:rPr>
          <w:rFonts w:ascii="Cambria" w:hAnsi="Cambria"/>
          <w:sz w:val="24"/>
          <w:szCs w:val="24"/>
        </w:rPr>
        <w:t xml:space="preserve"> char array and create</w:t>
      </w:r>
      <w:proofErr w:type="gramEnd"/>
      <w:r w:rsidRPr="00D95395">
        <w:rPr>
          <w:rFonts w:ascii="Cambria" w:hAnsi="Cambria"/>
          <w:sz w:val="24"/>
          <w:szCs w:val="24"/>
        </w:rPr>
        <w:t xml:space="preserve"> a string</w:t>
      </w:r>
    </w:p>
    <w:p w:rsidR="00D95395" w:rsidRPr="00D95395" w:rsidRDefault="00D95395" w:rsidP="00D95395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proofErr w:type="gramStart"/>
      <w:r w:rsidRPr="00D95395">
        <w:rPr>
          <w:rFonts w:ascii="Cambria" w:hAnsi="Cambria"/>
          <w:sz w:val="24"/>
          <w:szCs w:val="24"/>
        </w:rPr>
        <w:t>new</w:t>
      </w:r>
      <w:proofErr w:type="gramEnd"/>
      <w:r w:rsidRPr="00D95395">
        <w:rPr>
          <w:rFonts w:ascii="Cambria" w:hAnsi="Cambria"/>
          <w:sz w:val="24"/>
          <w:szCs w:val="24"/>
        </w:rPr>
        <w:t xml:space="preserve"> String(</w:t>
      </w:r>
      <w:proofErr w:type="spellStart"/>
      <w:r w:rsidRPr="00D95395">
        <w:rPr>
          <w:rFonts w:ascii="Cambria" w:hAnsi="Cambria"/>
          <w:sz w:val="24"/>
          <w:szCs w:val="24"/>
        </w:rPr>
        <w:t>charArray</w:t>
      </w:r>
      <w:proofErr w:type="spellEnd"/>
      <w:r w:rsidRPr="00D95395">
        <w:rPr>
          <w:rFonts w:ascii="Cambria" w:hAnsi="Cambria"/>
          <w:sz w:val="24"/>
          <w:szCs w:val="24"/>
        </w:rPr>
        <w:t>);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color w:val="222222"/>
          <w:sz w:val="24"/>
          <w:szCs w:val="24"/>
          <w:shd w:val="clear" w:color="auto" w:fill="FFFFFF"/>
        </w:rPr>
      </w:pPr>
      <w:r w:rsidRPr="00D95395">
        <w:rPr>
          <w:rFonts w:ascii="Cambria" w:hAnsi="Cambria"/>
          <w:sz w:val="24"/>
          <w:szCs w:val="24"/>
        </w:rPr>
        <w:t xml:space="preserve">Q27: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 xml:space="preserve">How can we convert a character or a character array into a </w:t>
      </w:r>
      <w:r w:rsidRPr="00D95395">
        <w:rPr>
          <w:rFonts w:ascii="Cambria" w:hAnsi="Cambria"/>
          <w:color w:val="222222"/>
          <w:sz w:val="24"/>
          <w:szCs w:val="24"/>
          <w:shd w:val="clear" w:color="auto" w:fill="FFFFFF"/>
        </w:rPr>
        <w:t>String?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 xml:space="preserve"> </w:t>
      </w:r>
      <w:r w:rsidRPr="00D95395">
        <w:rPr>
          <w:rFonts w:ascii="Cambria" w:hAnsi="Cambria"/>
          <w:sz w:val="24"/>
          <w:szCs w:val="24"/>
        </w:rPr>
        <w:t xml:space="preserve">Ans. String has </w:t>
      </w:r>
      <w:r w:rsidRPr="00D95395">
        <w:rPr>
          <w:rFonts w:ascii="Cambria" w:hAnsi="Cambria"/>
          <w:sz w:val="24"/>
          <w:szCs w:val="24"/>
        </w:rPr>
        <w:t>an argument constructor that takes</w:t>
      </w:r>
      <w:r w:rsidRPr="00D95395">
        <w:rPr>
          <w:rFonts w:ascii="Cambria" w:hAnsi="Cambria"/>
          <w:sz w:val="24"/>
          <w:szCs w:val="24"/>
        </w:rPr>
        <w:t xml:space="preserve"> char array as</w:t>
      </w:r>
      <w:r w:rsidRPr="00D95395">
        <w:rPr>
          <w:rFonts w:ascii="Cambria" w:hAnsi="Cambria"/>
          <w:sz w:val="24"/>
          <w:szCs w:val="24"/>
        </w:rPr>
        <w:t xml:space="preserve"> argument and creates a string.</w:t>
      </w:r>
    </w:p>
    <w:p w:rsidR="00D95395" w:rsidRPr="00D95395" w:rsidRDefault="00D95395" w:rsidP="00D9539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95395">
        <w:rPr>
          <w:rFonts w:ascii="Cambria" w:hAnsi="Cambria"/>
          <w:sz w:val="24"/>
          <w:szCs w:val="24"/>
        </w:rPr>
        <w:t>There is no constructor available with String that takes in a character and creates a String. We can use StringBuilder which has a char</w:t>
      </w:r>
      <w:r w:rsidRPr="00D95395">
        <w:rPr>
          <w:rFonts w:ascii="Cambria" w:hAnsi="Cambria"/>
          <w:sz w:val="24"/>
          <w:szCs w:val="24"/>
        </w:rPr>
        <w:t xml:space="preserve"> argument constructor.</w:t>
      </w:r>
    </w:p>
    <w:sectPr w:rsidR="00D95395" w:rsidRPr="00D95395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DD8" w:rsidRDefault="00B95DD8">
      <w:pPr>
        <w:spacing w:after="0" w:line="240" w:lineRule="auto"/>
      </w:pPr>
      <w:r>
        <w:separator/>
      </w:r>
    </w:p>
  </w:endnote>
  <w:endnote w:type="continuationSeparator" w:id="0">
    <w:p w:rsidR="00B95DD8" w:rsidRDefault="00B9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1A534E98" wp14:editId="08FAE53B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9E3855" w:rsidRDefault="00B95DD8">
    <w:pPr>
      <w:pStyle w:val="Footer"/>
      <w:rPr>
        <w:rStyle w:val="Hyperlink"/>
        <w:color w:val="00823B"/>
      </w:rPr>
    </w:pPr>
    <w:hyperlink r:id="rId2" w:history="1">
      <w:r w:rsidR="009E3855" w:rsidRPr="009E3855">
        <w:rPr>
          <w:rStyle w:val="Hyperlink"/>
          <w:color w:val="00823B"/>
        </w:rPr>
        <w:t>www.softechsolutionsgroup.com</w:t>
      </w:r>
    </w:hyperlink>
  </w:p>
  <w:p w:rsidR="00E166DB" w:rsidRPr="009E3855" w:rsidRDefault="00B95DD8">
    <w:pPr>
      <w:pStyle w:val="Footer"/>
      <w:rPr>
        <w:rStyle w:val="Hyperlink"/>
        <w:color w:val="00823B"/>
      </w:rPr>
    </w:pPr>
    <w:hyperlink r:id="rId3" w:history="1">
      <w:r w:rsidR="009E3855" w:rsidRPr="009E3855">
        <w:rPr>
          <w:rStyle w:val="Hyperlink"/>
          <w:color w:val="00823B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D95395">
      <w:rPr>
        <w:b/>
        <w:bCs/>
        <w:noProof/>
      </w:rPr>
      <w:t>1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1C38AAE7" wp14:editId="450128AC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DD8" w:rsidRDefault="00B95DD8">
      <w:pPr>
        <w:spacing w:after="0" w:line="240" w:lineRule="auto"/>
      </w:pPr>
      <w:r>
        <w:separator/>
      </w:r>
    </w:p>
  </w:footnote>
  <w:footnote w:type="continuationSeparator" w:id="0">
    <w:p w:rsidR="00B95DD8" w:rsidRDefault="00B9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07B54" wp14:editId="0018156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EE0C4E">
      <w:rPr>
        <w:b/>
        <w:bCs/>
        <w:color w:val="00823B"/>
      </w:rPr>
      <w:t>Interview Questions - Array</w:t>
    </w:r>
    <w:r w:rsidR="007F44CC">
      <w:rPr>
        <w:b/>
        <w:bCs/>
        <w:color w:val="00823B"/>
      </w:rPr>
      <w:t xml:space="preserve"> 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A69BB"/>
    <w:rsid w:val="000E3A6A"/>
    <w:rsid w:val="000F632D"/>
    <w:rsid w:val="0011123C"/>
    <w:rsid w:val="0011447C"/>
    <w:rsid w:val="001328B8"/>
    <w:rsid w:val="00165FAD"/>
    <w:rsid w:val="0019329D"/>
    <w:rsid w:val="002427CC"/>
    <w:rsid w:val="002573BC"/>
    <w:rsid w:val="0026508F"/>
    <w:rsid w:val="002B3C86"/>
    <w:rsid w:val="002D32F9"/>
    <w:rsid w:val="0031381E"/>
    <w:rsid w:val="003208F1"/>
    <w:rsid w:val="00337D94"/>
    <w:rsid w:val="00381ABC"/>
    <w:rsid w:val="003B60F0"/>
    <w:rsid w:val="00405691"/>
    <w:rsid w:val="00420835"/>
    <w:rsid w:val="00433763"/>
    <w:rsid w:val="004457E9"/>
    <w:rsid w:val="00450F95"/>
    <w:rsid w:val="00485B20"/>
    <w:rsid w:val="0049156A"/>
    <w:rsid w:val="004B7D36"/>
    <w:rsid w:val="005123CF"/>
    <w:rsid w:val="00550B34"/>
    <w:rsid w:val="00597FC4"/>
    <w:rsid w:val="00610015"/>
    <w:rsid w:val="00633719"/>
    <w:rsid w:val="00640109"/>
    <w:rsid w:val="00670C77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C5CFB"/>
    <w:rsid w:val="007D1434"/>
    <w:rsid w:val="007E42D8"/>
    <w:rsid w:val="007F44CC"/>
    <w:rsid w:val="007F5F75"/>
    <w:rsid w:val="007F7C67"/>
    <w:rsid w:val="0081790A"/>
    <w:rsid w:val="008A1E53"/>
    <w:rsid w:val="008D35AE"/>
    <w:rsid w:val="008D6B1A"/>
    <w:rsid w:val="008E19F3"/>
    <w:rsid w:val="008F2DC4"/>
    <w:rsid w:val="008F4A2F"/>
    <w:rsid w:val="009213FD"/>
    <w:rsid w:val="00923239"/>
    <w:rsid w:val="00931858"/>
    <w:rsid w:val="00942B59"/>
    <w:rsid w:val="009B08FA"/>
    <w:rsid w:val="009B0F4E"/>
    <w:rsid w:val="009E3855"/>
    <w:rsid w:val="009F4538"/>
    <w:rsid w:val="00A077AC"/>
    <w:rsid w:val="00A140C3"/>
    <w:rsid w:val="00A30410"/>
    <w:rsid w:val="00A37D82"/>
    <w:rsid w:val="00A66BC4"/>
    <w:rsid w:val="00A830D6"/>
    <w:rsid w:val="00A94819"/>
    <w:rsid w:val="00B16E3E"/>
    <w:rsid w:val="00B73A30"/>
    <w:rsid w:val="00B87043"/>
    <w:rsid w:val="00B95DD8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D95395"/>
    <w:rsid w:val="00DD37EA"/>
    <w:rsid w:val="00E00D9A"/>
    <w:rsid w:val="00E166DB"/>
    <w:rsid w:val="00EA6BB0"/>
    <w:rsid w:val="00EE0C4E"/>
    <w:rsid w:val="00EE7A38"/>
    <w:rsid w:val="00EF3F71"/>
    <w:rsid w:val="00F40612"/>
    <w:rsid w:val="00F81A50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softechsolutionsgroup.com%2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solutionsgrou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softechsolutionsgroup.com%20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softechsolutionsgroup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626</TotalTime>
  <Pages>6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Questions</vt:lpstr>
    </vt:vector>
  </TitlesOfParts>
  <Company>Department Of Sanitation</Company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Questions</dc:title>
  <dc:subject>Content Table</dc:subject>
  <dc:creator>DSNY</dc:creator>
  <cp:lastModifiedBy>sunny alam</cp:lastModifiedBy>
  <cp:revision>191</cp:revision>
  <cp:lastPrinted>2016-10-29T02:08:00Z</cp:lastPrinted>
  <dcterms:created xsi:type="dcterms:W3CDTF">2016-06-09T16:10:00Z</dcterms:created>
  <dcterms:modified xsi:type="dcterms:W3CDTF">2017-09-13T04:43:00Z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