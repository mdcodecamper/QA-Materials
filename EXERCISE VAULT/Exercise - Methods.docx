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1A" w:rsidRDefault="00926158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D714C" wp14:editId="55F04667">
                <wp:simplePos x="0" y="0"/>
                <wp:positionH relativeFrom="page">
                  <wp:posOffset>1652905</wp:posOffset>
                </wp:positionH>
                <wp:positionV relativeFrom="page">
                  <wp:posOffset>6826885</wp:posOffset>
                </wp:positionV>
                <wp:extent cx="3335020" cy="1478915"/>
                <wp:effectExtent l="38100" t="38100" r="46355" b="43815"/>
                <wp:wrapSquare wrapText="bothSides"/>
                <wp:docPr id="7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020" cy="147891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823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32F9" w:rsidRPr="00C248B2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36"/>
                                <w:szCs w:val="36"/>
                              </w:rPr>
                            </w:pPr>
                            <w:r w:rsidRPr="00C248B2">
                              <w:rPr>
                                <w:b/>
                                <w:bCs/>
                                <w:color w:val="00823B"/>
                                <w:sz w:val="36"/>
                                <w:szCs w:val="36"/>
                              </w:rPr>
                              <w:t>Softech</w:t>
                            </w:r>
                            <w:r w:rsidR="002D32F9" w:rsidRPr="00C248B2">
                              <w:rPr>
                                <w:color w:val="00823B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D32F9" w:rsidRPr="00C248B2">
                              <w:rPr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Solutions Inc.</w:t>
                            </w:r>
                          </w:p>
                          <w:p w:rsidR="00C248B2" w:rsidRPr="00946455" w:rsidRDefault="009F07BB" w:rsidP="002D32F9">
                            <w:pPr>
                              <w:spacing w:after="10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946455" w:rsidRPr="00946455">
                                <w:rPr>
                                  <w:rStyle w:val="Hyperlink"/>
                                  <w:color w:val="00B050"/>
                                  <w:sz w:val="24"/>
                                  <w:szCs w:val="24"/>
                                </w:rPr>
                                <w:t>www.softechsolutionsgroup.com</w:t>
                              </w:r>
                            </w:hyperlink>
                          </w:p>
                          <w:p w:rsidR="002D32F9" w:rsidRPr="00946455" w:rsidRDefault="009F07BB" w:rsidP="002D32F9">
                            <w:pPr>
                              <w:spacing w:after="100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946455" w:rsidRPr="00946455">
                                <w:rPr>
                                  <w:rStyle w:val="Hyperlink"/>
                                  <w:color w:val="00B050"/>
                                  <w:sz w:val="24"/>
                                  <w:szCs w:val="24"/>
                                </w:rPr>
                                <w:t xml:space="preserve">saney.alam@softechsolutionsgroup.com </w:t>
                              </w:r>
                            </w:hyperlink>
                          </w:p>
                          <w:p w:rsidR="00C248B2" w:rsidRPr="002D32F9" w:rsidRDefault="00C248B2" w:rsidP="002D32F9">
                            <w:pPr>
                              <w:spacing w:after="100"/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2880" tIns="228600" rIns="137160" bIns="22860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6" o:spid="_x0000_s1026" type="#_x0000_t185" style="position:absolute;margin-left:130.15pt;margin-top:537.55pt;width:262.6pt;height:116.45pt;z-index:251675648;visibility:visible;mso-wrap-style:square;mso-width-percent:6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2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" filled="t" strokecolor="#00823b" strokeweight="6pt">
                <v:shadow opacity=".5"/>
                <v:textbox style="mso-fit-shape-to-text:t" inset="14.4pt,18pt,10.8pt,18pt">
                  <w:txbxContent>
                    <w:p w:rsidR="002D32F9" w:rsidRPr="00C248B2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36"/>
                          <w:szCs w:val="36"/>
                        </w:rPr>
                      </w:pPr>
                      <w:r w:rsidRPr="00C248B2">
                        <w:rPr>
                          <w:b/>
                          <w:bCs/>
                          <w:color w:val="00823B"/>
                          <w:sz w:val="36"/>
                          <w:szCs w:val="36"/>
                        </w:rPr>
                        <w:t>Softech</w:t>
                      </w:r>
                      <w:r w:rsidR="002D32F9" w:rsidRPr="00C248B2">
                        <w:rPr>
                          <w:color w:val="00823B"/>
                          <w:sz w:val="36"/>
                          <w:szCs w:val="36"/>
                        </w:rPr>
                        <w:t xml:space="preserve"> </w:t>
                      </w:r>
                      <w:r w:rsidR="002D32F9" w:rsidRPr="00C248B2">
                        <w:rPr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</w:rPr>
                        <w:t>Solutions Inc.</w:t>
                      </w:r>
                    </w:p>
                    <w:p w:rsidR="00C248B2" w:rsidRPr="00946455" w:rsidRDefault="009D727C" w:rsidP="002D32F9">
                      <w:pPr>
                        <w:spacing w:after="100"/>
                        <w:rPr>
                          <w:color w:val="00B050"/>
                          <w:sz w:val="24"/>
                          <w:szCs w:val="24"/>
                        </w:rPr>
                      </w:pPr>
                      <w:hyperlink r:id="rId12" w:history="1">
                        <w:r w:rsidR="00946455" w:rsidRPr="00946455">
                          <w:rPr>
                            <w:rStyle w:val="Hyperlink"/>
                            <w:color w:val="00B050"/>
                            <w:sz w:val="24"/>
                            <w:szCs w:val="24"/>
                          </w:rPr>
                          <w:t>www.softechsolutionsgroup.com</w:t>
                        </w:r>
                      </w:hyperlink>
                    </w:p>
                    <w:p w:rsidR="002D32F9" w:rsidRPr="00946455" w:rsidRDefault="009D727C" w:rsidP="002D32F9">
                      <w:pPr>
                        <w:spacing w:after="100"/>
                        <w:rPr>
                          <w:color w:val="00B050"/>
                          <w:sz w:val="24"/>
                          <w:szCs w:val="24"/>
                        </w:rPr>
                      </w:pPr>
                      <w:hyperlink r:id="rId13" w:history="1">
                        <w:r w:rsidR="00946455" w:rsidRPr="00946455">
                          <w:rPr>
                            <w:rStyle w:val="Hyperlink"/>
                            <w:color w:val="00B050"/>
                            <w:sz w:val="24"/>
                            <w:szCs w:val="24"/>
                          </w:rPr>
                          <w:t xml:space="preserve">saney.alam@softechsolutionsgroup.com </w:t>
                        </w:r>
                      </w:hyperlink>
                    </w:p>
                    <w:p w:rsidR="00C248B2" w:rsidRPr="002D32F9" w:rsidRDefault="00C248B2" w:rsidP="002D32F9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248B2">
        <w:rPr>
          <w:i/>
          <w:iCs/>
          <w:smallCaps/>
          <w:noProof/>
          <w:color w:val="575F6D" w:themeColor="text2"/>
          <w:spacing w:val="5"/>
          <w:sz w:val="24"/>
          <w:szCs w:val="24"/>
          <w:lang w:eastAsia="en-US" w:bidi="bn-BD"/>
        </w:rPr>
        <w:drawing>
          <wp:anchor distT="0" distB="0" distL="114300" distR="114300" simplePos="0" relativeHeight="251689984" behindDoc="0" locked="0" layoutInCell="1" allowOverlap="1" wp14:anchorId="1F2656B2" wp14:editId="1CD8B751">
            <wp:simplePos x="0" y="0"/>
            <wp:positionH relativeFrom="column">
              <wp:posOffset>790575</wp:posOffset>
            </wp:positionH>
            <wp:positionV relativeFrom="paragraph">
              <wp:posOffset>666750</wp:posOffset>
            </wp:positionV>
            <wp:extent cx="2857500" cy="2085975"/>
            <wp:effectExtent l="0" t="0" r="0" b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0FE02ACB" wp14:editId="25D6744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rgbClr val="00823B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23B"/>
                              </a:solidFill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hMsUA&#10;AADbAAAADwAAAGRycy9kb3ducmV2LnhtbESPW2vCQBSE3wv+h+UIfasbpYQSXUXihRYKxQs+H7LH&#10;bDR7Nma3Jv333ULBx2FmvmFmi97W4k6trxwrGI8SEMSF0xWXCo6HzcsbCB+QNdaOScEPeVjMB08z&#10;zLTreEf3fShFhLDPUIEJocmk9IUhi37kGuLonV1rMUTZllK32EW4reUkSVJpseK4YLCh3FBx3X9b&#10;BfnH0uT56fK5Dbfuaz2erF9XdFTqedgvpyAC9eER/m+/awVpCn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qEyxQAAANsAAAAPAAAAAAAAAAAAAAAAAJgCAABkcnMv&#10;ZG93bnJldi54bWxQSwUGAAAAAAQABAD1AAAAigMAAAAA&#10;" filled="f" strokecolor="#7f7f7f [1612]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csDcIAAADbAAAADwAAAGRycy9kb3ducmV2LnhtbESPzWrDMBCE74G+g9hCb4ncHNLajRLS&#10;gKEUeqjTi2+LtbZMrJWxFNt5+6gQyHGYn4/Z7mfbiZEG3zpW8LpKQBBXTrfcKPg75ct3ED4ga+wc&#10;k4IredjvnhZbzLSb+JfGIjQijrDPUIEJoc+k9JUhi37leuLo1W6wGKIcGqkHnOK47eQ6STbSYsuR&#10;YLCno6HqXFxs5Bb1mtLvWX+WmP6UY6oN51qpl+f58AEi0Bwe4Xv7SyvYvMH/l/gD5O4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csDcIAAADbAAAADwAAAAAAAAAAAAAA&#10;AAChAgAAZHJzL2Rvd25yZXYueG1sUEsFBgAAAAAEAAQA+QAAAJADAAAAAA==&#10;" strokecolor="#7f7f7f [1612]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CwsMAAADbAAAADwAAAGRycy9kb3ducmV2LnhtbERPz2vCMBS+D/wfwht4GTOdYJHOKEM2&#10;KOhhbXfx9tY822LzkjXR1v9+OQx2/Ph+b3aT6cWNBt9ZVvCySEAQ11Z33Cj4qj6e1yB8QNbYWyYF&#10;d/Kw284eNphpO3JBtzI0Ioawz1BBG4LLpPR1Swb9wjriyJ3tYDBEODRSDzjGcNPLZZKk0mDHsaFF&#10;R/uW6kt5NQqKfH28fJ5/Vsf+++Cq/On07saTUvPH6e0VRKAp/Iv/3LlWkMax8Uv8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SwsLDAAAA2wAAAA8AAAAAAAAAAAAA&#10;AAAAoQIAAGRycy9kb3ducmV2LnhtbFBLBQYAAAAABAAEAPkAAACRAwAAAAA=&#10;" strokecolor="#7f7f7f [1612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AFAMQAAADbAAAADwAAAGRycy9kb3ducmV2LnhtbESPQWvCQBSE7wX/w/KE3urGRkKNriKB&#10;gtAUWhX0+Mg+k2D2bciuSfz33UKhx2FmvmHW29E0oqfO1ZYVzGcRCOLC6ppLBafj+8sbCOeRNTaW&#10;ScGDHGw3k6c1ptoO/E39wZciQNilqKDyvk2ldEVFBt3MtsTBu9rOoA+yK6XucAhw08jXKEqkwZrD&#10;QoUtZRUVt8PdKODLojCZOfdx+5nLDzzm8dcyV+p5Ou5WIDyN/j/8195rBckS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AUAxAAAANsAAAAPAAAAAAAAAAAA&#10;AAAAAKECAABkcnMvZG93bnJldi54bWxQSwUGAAAAAAQABAD5AAAAkgMAAAAA&#10;" strokecolor="#7f7f7f [1612]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1YGcMAAADbAAAADwAAAGRycy9kb3ducmV2LnhtbERPz2vCMBS+D/Y/hDfYZczUgVM6UxlD&#10;oaCHqbt4e2uebWnzEpto639vDoLHj+/3fDGYVlyo87VlBeNRAoK4sLrmUsHffvU+A+EDssbWMim4&#10;kodF9vw0x1Tbnrd02YVSxBD2KSqoQnCplL6oyKAfWUccuaPtDIYIu1LqDvsYblr5kSSf0mDNsaFC&#10;Rz8VFc3ubBRs89mm+T2eJpv2f+32+dth6fqDUq8vw/cXiEBDeIjv7lwrmMb18Uv8A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WBnDAAAA2wAAAA8AAAAAAAAAAAAA&#10;AAAAoQIAAGRycy9kb3ducmV2LnhtbFBLBQYAAAAABAAEAPkAAACRAwAAAAA=&#10;" strokecolor="#7f7f7f [1612]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sCcIA&#10;AADbAAAADwAAAGRycy9kb3ducmV2LnhtbESPT4vCMBTE74LfITzBm6bdg0o1yv5hZS+yWAWvj+bZ&#10;FpuXksRYv/1mYWGPw8z8htnsBtOJSM63lhXk8wwEcWV1y7WC8+lztgLhA7LGzjIpeJKH3XY82mCh&#10;7YOPFMtQiwRhX6CCJoS+kNJXDRn0c9sTJ+9qncGQpKuldvhIcNPJlyxbSIMtp4UGe3pvqLqVd6Mg&#10;21+7+0d+oIjfMd7ezhd9cazUdDK8rkEEGsJ/+K/9pRU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WwJwgAAANsAAAAPAAAAAAAAAAAAAAAAAJgCAABkcnMvZG93&#10;bnJldi54bWxQSwUGAAAAAAQABAD1AAAAhwMAAAAA&#10;" filled="f" strokecolor="#7f7f7f [1612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XBMUA&#10;AADbAAAADwAAAGRycy9kb3ducmV2LnhtbESPT2vCQBTE74LfYXlCb7oxpVWiq4hS8ZBD/XPx9sg+&#10;k+Du25DdxrSfvlsoeBxm5jfMct1bIzpqfe1YwXSSgCAunK65VHA5f4znIHxA1mgck4Jv8rBeDQdL&#10;zLR78JG6UyhFhLDPUEEVQpNJ6YuKLPqJa4ijd3OtxRBlW0rd4iPCrZFpkrxLizXHhQob2lZU3E9f&#10;VkG+v+5z071+pretsfnh7efozE6pl1G/WYAI1Idn+L990Ap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lcExQAAANsAAAAPAAAAAAAAAAAAAAAAAJgCAABkcnMv&#10;ZG93bnJldi54bWxQSwUGAAAAAAQABAD1AAAAigMAAAAA&#10;" filled="f" strokecolor="#7f7f7f [1612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F2DC4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eastAsia="en-US" w:bidi="bn-BD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2F36B888" wp14:editId="615207D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D6B1A" w:rsidRPr="00C248B2" w:rsidRDefault="009F07BB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009644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00823B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6455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 xml:space="preserve">Exercise - </w:t>
                                    </w:r>
                                    <w:r w:rsidR="00813966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00823B"/>
                                        <w:spacing w:val="20"/>
                                        <w:sz w:val="56"/>
                                        <w:szCs w:val="56"/>
                                      </w:rPr>
                                      <w:t>Methods</w:t>
                                    </w:r>
                                  </w:sdtContent>
                                </w:sdt>
                              </w:p>
                              <w:p w:rsidR="00703904" w:rsidRDefault="00703904" w:rsidP="00703904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8D6B1A" w:rsidRPr="00C248B2" w:rsidRDefault="009D727C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009644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00823B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6455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 xml:space="preserve">Exercise - </w:t>
                              </w:r>
                              <w:r w:rsidR="00813966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00823B"/>
                                  <w:spacing w:val="20"/>
                                  <w:sz w:val="56"/>
                                  <w:szCs w:val="56"/>
                                </w:rPr>
                                <w:t>Methods</w:t>
                              </w:r>
                            </w:sdtContent>
                          </w:sdt>
                        </w:p>
                        <w:p w:rsidR="00703904" w:rsidRDefault="00703904" w:rsidP="00703904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F2DC4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D6B1A" w:rsidRDefault="009F07BB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color w:val="00823B"/>
            <w:spacing w:val="0"/>
          </w:rPr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13966">
            <w:rPr>
              <w:rFonts w:asciiTheme="minorHAnsi" w:eastAsiaTheme="minorEastAsia" w:hAnsiTheme="minorHAnsi" w:cstheme="minorBidi"/>
              <w:smallCaps w:val="0"/>
              <w:color w:val="00823B"/>
              <w:spacing w:val="0"/>
            </w:rPr>
            <w:t>Exercise - Methods</w:t>
          </w:r>
        </w:sdtContent>
      </w:sdt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8F2DC4">
        <w:rPr>
          <w:noProof/>
          <w:szCs w:val="52"/>
          <w:lang w:eastAsia="en-US" w:bidi="bn-B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5657850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EE484E" w:rsidTr="009B554C">
        <w:tc>
          <w:tcPr>
            <w:tcW w:w="2178" w:type="dxa"/>
          </w:tcPr>
          <w:p w:rsidR="00EE484E" w:rsidRDefault="00EE484E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bookmarkStart w:id="0" w:name="_GoBack"/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Ex-1</w:t>
            </w:r>
          </w:p>
        </w:tc>
        <w:tc>
          <w:tcPr>
            <w:tcW w:w="8208" w:type="dxa"/>
          </w:tcPr>
          <w:p w:rsidR="00EE484E" w:rsidRDefault="0087628D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find the smallest number among three numbers.</w:t>
            </w:r>
          </w:p>
        </w:tc>
      </w:tr>
      <w:tr w:rsidR="00CC373F" w:rsidTr="009B554C">
        <w:tc>
          <w:tcPr>
            <w:tcW w:w="2178" w:type="dxa"/>
          </w:tcPr>
          <w:p w:rsidR="00CC373F" w:rsidRDefault="00CC373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CC373F" w:rsidRDefault="0087628D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the first number: 25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the Second number: 37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the third number: 29</w:t>
            </w:r>
            <w:r>
              <w:rPr>
                <w:rStyle w:val="apple-converted-space"/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CC373F" w:rsidTr="009B554C">
        <w:tc>
          <w:tcPr>
            <w:tcW w:w="2178" w:type="dxa"/>
          </w:tcPr>
          <w:p w:rsidR="00CC373F" w:rsidRDefault="0087628D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 xml:space="preserve">Expected </w:t>
            </w:r>
            <w:r w:rsidR="00CC373F"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8208" w:type="dxa"/>
          </w:tcPr>
          <w:p w:rsidR="00CC373F" w:rsidRPr="0087628D" w:rsidRDefault="0087628D" w:rsidP="0087628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The smallest value is 25</w:t>
            </w:r>
          </w:p>
        </w:tc>
      </w:tr>
      <w:tr w:rsidR="00D420F8" w:rsidTr="009B554C">
        <w:tc>
          <w:tcPr>
            <w:tcW w:w="2178" w:type="dxa"/>
          </w:tcPr>
          <w:p w:rsidR="00D420F8" w:rsidRDefault="00D420F8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D420F8" w:rsidRDefault="00D420F8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bookmarkEnd w:id="0"/>
    </w:tbl>
    <w:p w:rsidR="00EE484E" w:rsidRDefault="00EE484E" w:rsidP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Ex-2</w:t>
            </w:r>
          </w:p>
        </w:tc>
        <w:tc>
          <w:tcPr>
            <w:tcW w:w="8208" w:type="dxa"/>
          </w:tcPr>
          <w:p w:rsidR="00EE484E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display the middle character of a string.</w:t>
            </w:r>
          </w:p>
        </w:tc>
      </w:tr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EE484E" w:rsidRPr="0087628D" w:rsidRDefault="0087628D" w:rsidP="00D700F6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Softech</w:t>
            </w:r>
          </w:p>
        </w:tc>
      </w:tr>
      <w:tr w:rsidR="008E1505" w:rsidTr="008E1505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Expected Output</w:t>
            </w:r>
          </w:p>
        </w:tc>
        <w:tc>
          <w:tcPr>
            <w:tcW w:w="8208" w:type="dxa"/>
          </w:tcPr>
          <w:p w:rsidR="008E1505" w:rsidRPr="0087628D" w:rsidRDefault="008E1505" w:rsidP="00D700F6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</w:t>
            </w:r>
          </w:p>
        </w:tc>
      </w:tr>
      <w:tr w:rsidR="00D420F8" w:rsidTr="008E1505">
        <w:tc>
          <w:tcPr>
            <w:tcW w:w="2178" w:type="dxa"/>
          </w:tcPr>
          <w:p w:rsidR="00D420F8" w:rsidRDefault="00D420F8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D420F8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a) If the length of the string is odd there will be two middle characters.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b) If the length of the string is even there will be one middle character.</w:t>
            </w:r>
          </w:p>
        </w:tc>
      </w:tr>
    </w:tbl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Ex-3</w:t>
            </w:r>
          </w:p>
        </w:tc>
        <w:tc>
          <w:tcPr>
            <w:tcW w:w="8208" w:type="dxa"/>
          </w:tcPr>
          <w:p w:rsidR="00EE484E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count all vowels in a string.</w:t>
            </w:r>
          </w:p>
        </w:tc>
      </w:tr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EE484E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Softech</w:t>
            </w:r>
          </w:p>
        </w:tc>
      </w:tr>
      <w:tr w:rsidR="008E1505" w:rsidTr="008E1505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Expected Output</w:t>
            </w:r>
          </w:p>
        </w:tc>
        <w:tc>
          <w:tcPr>
            <w:tcW w:w="8208" w:type="dxa"/>
          </w:tcPr>
          <w:p w:rsidR="008E1505" w:rsidRPr="0087628D" w:rsidRDefault="008E1505" w:rsidP="00D700F6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D420F8" w:rsidTr="008E1505">
        <w:tc>
          <w:tcPr>
            <w:tcW w:w="2178" w:type="dxa"/>
          </w:tcPr>
          <w:p w:rsidR="00D420F8" w:rsidRDefault="00D420F8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D420F8" w:rsidRPr="0087628D" w:rsidRDefault="00D420F8" w:rsidP="00D700F6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EE484E" w:rsidRDefault="00EE484E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Ex-4</w:t>
            </w:r>
          </w:p>
        </w:tc>
        <w:tc>
          <w:tcPr>
            <w:tcW w:w="8208" w:type="dxa"/>
          </w:tcPr>
          <w:p w:rsidR="00EE484E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compute the future investment value at a given interest rate for a specified number of years.</w:t>
            </w:r>
          </w:p>
        </w:tc>
      </w:tr>
      <w:tr w:rsidR="00EE484E" w:rsidTr="008E1505">
        <w:tc>
          <w:tcPr>
            <w:tcW w:w="2178" w:type="dxa"/>
          </w:tcPr>
          <w:p w:rsidR="00EE484E" w:rsidRDefault="00EE484E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EE484E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the investment amount: 1000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the rate of interest: 10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number of years: 5</w:t>
            </w:r>
          </w:p>
        </w:tc>
      </w:tr>
      <w:tr w:rsidR="008E1505" w:rsidTr="008E1505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Expected Output</w:t>
            </w:r>
          </w:p>
        </w:tc>
        <w:tc>
          <w:tcPr>
            <w:tcW w:w="8208" w:type="dxa"/>
          </w:tcPr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Years    Future Value                                     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1            1104.71                                     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2            1220.39                                     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3            1348.18                                     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4            1489.35                                     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7628D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5            1645.31</w:t>
            </w:r>
          </w:p>
          <w:p w:rsidR="008E1505" w:rsidRPr="0087628D" w:rsidRDefault="008E1505" w:rsidP="0087628D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D420F8" w:rsidTr="008E1505">
        <w:tc>
          <w:tcPr>
            <w:tcW w:w="2178" w:type="dxa"/>
          </w:tcPr>
          <w:p w:rsidR="00D420F8" w:rsidRDefault="00D420F8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D420F8" w:rsidRDefault="0087628D" w:rsidP="00D700F6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Monthly compounded</w:t>
            </w:r>
          </w:p>
        </w:tc>
      </w:tr>
    </w:tbl>
    <w:p w:rsidR="00EE484E" w:rsidRDefault="00EE484E">
      <w:pPr>
        <w:rPr>
          <w:rFonts w:ascii="Cambria" w:hAnsi="Cambria"/>
          <w:b/>
          <w:bCs/>
          <w:color w:val="auto"/>
          <w:sz w:val="24"/>
          <w:szCs w:val="24"/>
        </w:rPr>
      </w:pPr>
    </w:p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lastRenderedPageBreak/>
              <w:t>Ex-5</w:t>
            </w:r>
          </w:p>
        </w:tc>
        <w:tc>
          <w:tcPr>
            <w:tcW w:w="820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check whether a year (integer) entered by the user is a leap year or not.</w:t>
            </w: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Enter a Year: 2012</w:t>
            </w: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Expected Output</w:t>
            </w:r>
          </w:p>
        </w:tc>
        <w:tc>
          <w:tcPr>
            <w:tcW w:w="8208" w:type="dxa"/>
          </w:tcPr>
          <w:p w:rsidR="008E1505" w:rsidRPr="0087628D" w:rsidRDefault="008E1505" w:rsidP="0027057F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True</w:t>
            </w: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8E1505" w:rsidRPr="0087628D" w:rsidRDefault="008E1505" w:rsidP="0027057F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:rsidR="00CC373F" w:rsidRDefault="00CC373F">
      <w:pPr>
        <w:rPr>
          <w:rFonts w:ascii="Cambria" w:hAnsi="Cambria"/>
          <w:b/>
          <w:bCs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8208"/>
      </w:tblGrid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Ex-6</w:t>
            </w:r>
          </w:p>
        </w:tc>
        <w:tc>
          <w:tcPr>
            <w:tcW w:w="820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Write a Java method to check whether a string is a valid password.</w:t>
            </w:r>
            <w:r>
              <w:rPr>
                <w:rStyle w:val="apple-converted-space"/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820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Expected Output</w:t>
            </w:r>
          </w:p>
        </w:tc>
        <w:tc>
          <w:tcPr>
            <w:tcW w:w="8208" w:type="dxa"/>
          </w:tcPr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1. A password must have at least eight characters.       </w:t>
            </w:r>
          </w:p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2. A password consists of only letters and digits.       </w:t>
            </w:r>
          </w:p>
          <w:p w:rsid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3. A password must contain at least two digits   </w:t>
            </w:r>
          </w:p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       </w:t>
            </w:r>
          </w:p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Input a password (You are agreeing to the above Terms and</w:t>
            </w:r>
          </w:p>
          <w:p w:rsid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Conditions.): pass1234    </w:t>
            </w:r>
          </w:p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                              </w:t>
            </w:r>
          </w:p>
          <w:p w:rsidR="008E1505" w:rsidRPr="008E1505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 w:rsidRPr="008E1505"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 xml:space="preserve">Password is valid: pass1234 </w:t>
            </w:r>
          </w:p>
          <w:p w:rsidR="008E1505" w:rsidRPr="0087628D" w:rsidRDefault="008E1505" w:rsidP="008E1505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  <w:tr w:rsidR="008E1505" w:rsidTr="0027057F">
        <w:tc>
          <w:tcPr>
            <w:tcW w:w="2178" w:type="dxa"/>
          </w:tcPr>
          <w:p w:rsidR="008E1505" w:rsidRDefault="008E1505" w:rsidP="0027057F">
            <w:pP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auto"/>
                <w:sz w:val="24"/>
                <w:szCs w:val="24"/>
              </w:rPr>
              <w:t>Comments</w:t>
            </w:r>
          </w:p>
        </w:tc>
        <w:tc>
          <w:tcPr>
            <w:tcW w:w="8208" w:type="dxa"/>
          </w:tcPr>
          <w:p w:rsidR="008E1505" w:rsidRPr="0087628D" w:rsidRDefault="008E1505" w:rsidP="0027057F">
            <w:pP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Password rules</w:t>
            </w:r>
            <w:proofErr w:type="gramStart"/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:</w:t>
            </w:r>
            <w:proofErr w:type="gramEnd"/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A password must have at least ten characters.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A password consists of only letters and digits.</w:t>
            </w:r>
            <w:r>
              <w:rPr>
                <w:rFonts w:ascii="Helvetica" w:hAnsi="Helvetica"/>
                <w:color w:val="333333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333333"/>
                <w:sz w:val="26"/>
                <w:szCs w:val="26"/>
                <w:shd w:val="clear" w:color="auto" w:fill="FFFFFF"/>
              </w:rPr>
              <w:t>A password must contain at least two digits.</w:t>
            </w:r>
          </w:p>
        </w:tc>
      </w:tr>
    </w:tbl>
    <w:p w:rsidR="008E1505" w:rsidRDefault="008E1505">
      <w:pPr>
        <w:rPr>
          <w:rFonts w:ascii="Cambria" w:hAnsi="Cambria"/>
          <w:b/>
          <w:bCs/>
          <w:color w:val="auto"/>
          <w:sz w:val="24"/>
          <w:szCs w:val="24"/>
        </w:rPr>
      </w:pPr>
    </w:p>
    <w:sectPr w:rsidR="008E1505" w:rsidSect="00926158">
      <w:headerReference w:type="default" r:id="rId15"/>
      <w:footerReference w:type="default" r:id="rId16"/>
      <w:pgSz w:w="12240" w:h="15840"/>
      <w:pgMar w:top="1440" w:right="990" w:bottom="1440" w:left="108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BB" w:rsidRDefault="009F07BB">
      <w:pPr>
        <w:spacing w:after="0" w:line="240" w:lineRule="auto"/>
      </w:pPr>
      <w:r>
        <w:separator/>
      </w:r>
    </w:p>
  </w:endnote>
  <w:endnote w:type="continuationSeparator" w:id="0">
    <w:p w:rsidR="009F07BB" w:rsidRDefault="009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6DB" w:rsidRPr="00E166DB" w:rsidRDefault="005123CF" w:rsidP="000629DF">
    <w:pPr>
      <w:pStyle w:val="Footer"/>
      <w:tabs>
        <w:tab w:val="clear" w:pos="4680"/>
        <w:tab w:val="clear" w:pos="9360"/>
        <w:tab w:val="left" w:pos="6735"/>
      </w:tabs>
      <w:rPr>
        <w:b/>
        <w:color w:val="FE8637" w:themeColor="accent1"/>
        <w:sz w:val="28"/>
        <w:szCs w:val="28"/>
      </w:rPr>
    </w:pPr>
    <w:r>
      <w:rPr>
        <w:b/>
        <w:noProof/>
        <w:color w:val="00823B"/>
        <w:sz w:val="28"/>
        <w:szCs w:val="28"/>
        <w:lang w:eastAsia="en-US" w:bidi="bn-BD"/>
      </w:rPr>
      <w:drawing>
        <wp:anchor distT="0" distB="0" distL="114300" distR="114300" simplePos="0" relativeHeight="251660288" behindDoc="0" locked="0" layoutInCell="1" allowOverlap="1" wp14:anchorId="64CE880E" wp14:editId="624661D1">
          <wp:simplePos x="0" y="0"/>
          <wp:positionH relativeFrom="column">
            <wp:posOffset>3981450</wp:posOffset>
          </wp:positionH>
          <wp:positionV relativeFrom="paragraph">
            <wp:posOffset>-17145</wp:posOffset>
          </wp:positionV>
          <wp:extent cx="1056884" cy="771525"/>
          <wp:effectExtent l="0" t="0" r="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884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3CF">
      <w:rPr>
        <w:b/>
        <w:color w:val="00823B"/>
        <w:sz w:val="28"/>
        <w:szCs w:val="28"/>
      </w:rPr>
      <w:t>Soft</w:t>
    </w:r>
    <w:r w:rsidR="00E166DB" w:rsidRPr="005123CF">
      <w:rPr>
        <w:b/>
        <w:color w:val="00823B"/>
        <w:sz w:val="28"/>
        <w:szCs w:val="28"/>
      </w:rPr>
      <w:t xml:space="preserve">ech </w:t>
    </w:r>
    <w:r w:rsidR="00E166DB" w:rsidRPr="005123CF">
      <w:rPr>
        <w:b/>
        <w:color w:val="808080" w:themeColor="background1" w:themeShade="80"/>
        <w:sz w:val="28"/>
        <w:szCs w:val="28"/>
      </w:rPr>
      <w:t>Solution Inc.</w:t>
    </w:r>
    <w:r w:rsidR="000629DF">
      <w:rPr>
        <w:b/>
        <w:color w:val="FE8637" w:themeColor="accent1"/>
        <w:sz w:val="28"/>
        <w:szCs w:val="28"/>
      </w:rPr>
      <w:tab/>
    </w:r>
  </w:p>
  <w:p w:rsidR="00E166DB" w:rsidRPr="00853C10" w:rsidRDefault="009F07BB">
    <w:pPr>
      <w:pStyle w:val="Footer"/>
      <w:rPr>
        <w:color w:val="00B050"/>
      </w:rPr>
    </w:pPr>
    <w:hyperlink r:id="rId2" w:history="1">
      <w:r w:rsidR="00853C10" w:rsidRPr="00853C10">
        <w:rPr>
          <w:rStyle w:val="Hyperlink"/>
          <w:color w:val="00B050"/>
        </w:rPr>
        <w:t>www.softechsolutionsgroup.com</w:t>
      </w:r>
    </w:hyperlink>
  </w:p>
  <w:p w:rsidR="00E166DB" w:rsidRPr="005123CF" w:rsidRDefault="009F07BB">
    <w:pPr>
      <w:pStyle w:val="Footer"/>
      <w:rPr>
        <w:color w:val="00823B"/>
      </w:rPr>
    </w:pPr>
    <w:hyperlink r:id="rId3" w:history="1">
      <w:r w:rsidR="00853C10" w:rsidRPr="00853C10">
        <w:rPr>
          <w:rStyle w:val="Hyperlink"/>
          <w:color w:val="00B050"/>
        </w:rPr>
        <w:t xml:space="preserve">info@softechsolutionsgroup.com </w:t>
      </w:r>
    </w:hyperlink>
  </w:p>
  <w:p w:rsidR="008D6B1A" w:rsidRDefault="008F2DC4">
    <w:pPr>
      <w:pStyle w:val="Footer"/>
    </w:pPr>
    <w:r>
      <w:ptab w:relativeTo="margin" w:alignment="right" w:leader="none"/>
    </w:r>
    <w:r w:rsidRPr="005123CF">
      <w:rPr>
        <w:b/>
        <w:bCs/>
      </w:rPr>
      <w:fldChar w:fldCharType="begin"/>
    </w:r>
    <w:r w:rsidRPr="005123CF">
      <w:rPr>
        <w:b/>
        <w:bCs/>
      </w:rPr>
      <w:instrText xml:space="preserve"> PAGE </w:instrText>
    </w:r>
    <w:r w:rsidRPr="005123CF">
      <w:rPr>
        <w:b/>
        <w:bCs/>
      </w:rPr>
      <w:fldChar w:fldCharType="separate"/>
    </w:r>
    <w:r w:rsidR="009B554C">
      <w:rPr>
        <w:b/>
        <w:bCs/>
        <w:noProof/>
      </w:rPr>
      <w:t>1</w:t>
    </w:r>
    <w:r w:rsidRPr="005123CF">
      <w:rPr>
        <w:b/>
        <w:bCs/>
        <w:noProof/>
      </w:rPr>
      <w:fldChar w:fldCharType="end"/>
    </w:r>
    <w:r w:rsidRPr="005123CF">
      <w:rPr>
        <w:b/>
        <w:bCs/>
      </w:rPr>
      <w:t xml:space="preserve"> </w:t>
    </w:r>
    <w:r>
      <w:rPr>
        <w:noProof/>
        <w:lang w:eastAsia="en-US" w:bidi="bn-BD"/>
      </w:rPr>
      <mc:AlternateContent>
        <mc:Choice Requires="wps">
          <w:drawing>
            <wp:inline distT="0" distB="0" distL="0" distR="0" wp14:anchorId="41237BDF" wp14:editId="0953F7E7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823B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" filled="f" fillcolor="#ff7d26" strokecolor="#00823b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BB" w:rsidRDefault="009F07BB">
      <w:pPr>
        <w:spacing w:after="0" w:line="240" w:lineRule="auto"/>
      </w:pPr>
      <w:r>
        <w:separator/>
      </w:r>
    </w:p>
  </w:footnote>
  <w:footnote w:type="continuationSeparator" w:id="0">
    <w:p w:rsidR="009F07BB" w:rsidRDefault="009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B1A" w:rsidRDefault="008F2DC4" w:rsidP="00FD0AED">
    <w:pPr>
      <w:pStyle w:val="Header"/>
      <w:jc w:val="center"/>
      <w:rPr>
        <w:b/>
        <w:bCs/>
        <w:color w:val="00823B"/>
      </w:rPr>
    </w:pPr>
    <w:r w:rsidRPr="005123CF">
      <w:rPr>
        <w:b/>
        <w:bCs/>
        <w:noProof/>
        <w:color w:val="00823B"/>
        <w:lang w:eastAsia="en-US" w:bidi="bn-B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6F9DD2" wp14:editId="59066145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  <w:r w:rsidR="00FD0AED">
      <w:rPr>
        <w:b/>
        <w:bCs/>
        <w:color w:val="00823B"/>
      </w:rPr>
      <w:t xml:space="preserve">Core </w:t>
    </w:r>
    <w:r w:rsidR="007F44CC">
      <w:rPr>
        <w:b/>
        <w:bCs/>
        <w:color w:val="00823B"/>
      </w:rPr>
      <w:t>Java</w:t>
    </w:r>
    <w:r w:rsidR="00946455">
      <w:rPr>
        <w:b/>
        <w:bCs/>
        <w:color w:val="00823B"/>
      </w:rPr>
      <w:t xml:space="preserve"> Exercise </w:t>
    </w:r>
    <w:r w:rsidR="007F44CC">
      <w:rPr>
        <w:b/>
        <w:bCs/>
        <w:color w:val="00823B"/>
      </w:rPr>
      <w:t xml:space="preserve">– </w:t>
    </w:r>
    <w:r w:rsidR="00813966">
      <w:rPr>
        <w:b/>
        <w:bCs/>
        <w:color w:val="00823B"/>
      </w:rPr>
      <w:t>Methods</w:t>
    </w:r>
  </w:p>
  <w:p w:rsidR="0019329D" w:rsidRPr="005123CF" w:rsidRDefault="0019329D" w:rsidP="00923239">
    <w:pPr>
      <w:pStyle w:val="Header"/>
      <w:jc w:val="center"/>
      <w:rPr>
        <w:b/>
        <w:bCs/>
        <w:color w:val="00823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4D"/>
    <w:multiLevelType w:val="multilevel"/>
    <w:tmpl w:val="382A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F3E84"/>
    <w:multiLevelType w:val="multilevel"/>
    <w:tmpl w:val="FD6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07930"/>
    <w:multiLevelType w:val="multilevel"/>
    <w:tmpl w:val="E7240F3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3">
    <w:nsid w:val="07D0606F"/>
    <w:multiLevelType w:val="hybridMultilevel"/>
    <w:tmpl w:val="0630CADA"/>
    <w:lvl w:ilvl="0" w:tplc="1A0E1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5">
    <w:nsid w:val="0C7877DA"/>
    <w:multiLevelType w:val="multilevel"/>
    <w:tmpl w:val="585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436788"/>
    <w:multiLevelType w:val="multilevel"/>
    <w:tmpl w:val="3DD8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35F32"/>
    <w:multiLevelType w:val="multilevel"/>
    <w:tmpl w:val="980E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C65B6"/>
    <w:multiLevelType w:val="hybridMultilevel"/>
    <w:tmpl w:val="94B8EAB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>
    <w:nsid w:val="198D6296"/>
    <w:multiLevelType w:val="multilevel"/>
    <w:tmpl w:val="DD98C556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1">
    <w:nsid w:val="1B2F7DA5"/>
    <w:multiLevelType w:val="multilevel"/>
    <w:tmpl w:val="10A6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35032A"/>
    <w:multiLevelType w:val="multilevel"/>
    <w:tmpl w:val="4888F39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13">
    <w:nsid w:val="1E4B697C"/>
    <w:multiLevelType w:val="multilevel"/>
    <w:tmpl w:val="351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074F0"/>
    <w:multiLevelType w:val="multilevel"/>
    <w:tmpl w:val="F7D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59B6B41"/>
    <w:multiLevelType w:val="multilevel"/>
    <w:tmpl w:val="BC0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A6B4B0B"/>
    <w:multiLevelType w:val="multilevel"/>
    <w:tmpl w:val="3E00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F92BA2"/>
    <w:multiLevelType w:val="multilevel"/>
    <w:tmpl w:val="1E7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8A7DE6"/>
    <w:multiLevelType w:val="multilevel"/>
    <w:tmpl w:val="49E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F11EB"/>
    <w:multiLevelType w:val="multilevel"/>
    <w:tmpl w:val="0AD8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E90540"/>
    <w:multiLevelType w:val="multilevel"/>
    <w:tmpl w:val="09C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C4626E"/>
    <w:multiLevelType w:val="multilevel"/>
    <w:tmpl w:val="DA5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A510A4"/>
    <w:multiLevelType w:val="multilevel"/>
    <w:tmpl w:val="3EE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D7588"/>
    <w:multiLevelType w:val="multilevel"/>
    <w:tmpl w:val="52D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DAC7718"/>
    <w:multiLevelType w:val="multilevel"/>
    <w:tmpl w:val="585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9468A"/>
    <w:multiLevelType w:val="multilevel"/>
    <w:tmpl w:val="B97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5370F5"/>
    <w:multiLevelType w:val="multilevel"/>
    <w:tmpl w:val="92D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BA3345"/>
    <w:multiLevelType w:val="multilevel"/>
    <w:tmpl w:val="528C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0D5807"/>
    <w:multiLevelType w:val="multilevel"/>
    <w:tmpl w:val="928E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B6153C"/>
    <w:multiLevelType w:val="multilevel"/>
    <w:tmpl w:val="CC72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F3CC0"/>
    <w:multiLevelType w:val="multilevel"/>
    <w:tmpl w:val="A4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764652"/>
    <w:multiLevelType w:val="multilevel"/>
    <w:tmpl w:val="D7F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2C633B"/>
    <w:multiLevelType w:val="multilevel"/>
    <w:tmpl w:val="510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8C3406"/>
    <w:multiLevelType w:val="hybridMultilevel"/>
    <w:tmpl w:val="FE78EFB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>
    <w:nsid w:val="75546000"/>
    <w:multiLevelType w:val="multilevel"/>
    <w:tmpl w:val="3D16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0426FD"/>
    <w:multiLevelType w:val="multilevel"/>
    <w:tmpl w:val="E1B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AB51F5"/>
    <w:multiLevelType w:val="multilevel"/>
    <w:tmpl w:val="D5C0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F16A84"/>
    <w:multiLevelType w:val="multilevel"/>
    <w:tmpl w:val="4AD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6F2E65"/>
    <w:multiLevelType w:val="multilevel"/>
    <w:tmpl w:val="31B4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4"/>
  </w:num>
  <w:num w:numId="4">
    <w:abstractNumId w:val="9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34"/>
  </w:num>
  <w:num w:numId="10">
    <w:abstractNumId w:val="12"/>
  </w:num>
  <w:num w:numId="11">
    <w:abstractNumId w:val="15"/>
  </w:num>
  <w:num w:numId="12">
    <w:abstractNumId w:val="23"/>
  </w:num>
  <w:num w:numId="13">
    <w:abstractNumId w:val="14"/>
  </w:num>
  <w:num w:numId="14">
    <w:abstractNumId w:val="11"/>
  </w:num>
  <w:num w:numId="15">
    <w:abstractNumId w:val="16"/>
  </w:num>
  <w:num w:numId="16">
    <w:abstractNumId w:val="0"/>
  </w:num>
  <w:num w:numId="17">
    <w:abstractNumId w:val="37"/>
  </w:num>
  <w:num w:numId="18">
    <w:abstractNumId w:val="30"/>
  </w:num>
  <w:num w:numId="19">
    <w:abstractNumId w:val="21"/>
  </w:num>
  <w:num w:numId="20">
    <w:abstractNumId w:val="17"/>
  </w:num>
  <w:num w:numId="21">
    <w:abstractNumId w:val="18"/>
  </w:num>
  <w:num w:numId="22">
    <w:abstractNumId w:val="25"/>
  </w:num>
  <w:num w:numId="23">
    <w:abstractNumId w:val="28"/>
  </w:num>
  <w:num w:numId="24">
    <w:abstractNumId w:val="38"/>
  </w:num>
  <w:num w:numId="25">
    <w:abstractNumId w:val="2"/>
  </w:num>
  <w:num w:numId="26">
    <w:abstractNumId w:val="19"/>
  </w:num>
  <w:num w:numId="27">
    <w:abstractNumId w:val="7"/>
  </w:num>
  <w:num w:numId="28">
    <w:abstractNumId w:val="5"/>
  </w:num>
  <w:num w:numId="29">
    <w:abstractNumId w:val="24"/>
  </w:num>
  <w:num w:numId="30">
    <w:abstractNumId w:val="36"/>
  </w:num>
  <w:num w:numId="31">
    <w:abstractNumId w:val="35"/>
  </w:num>
  <w:num w:numId="32">
    <w:abstractNumId w:val="29"/>
  </w:num>
  <w:num w:numId="33">
    <w:abstractNumId w:val="32"/>
  </w:num>
  <w:num w:numId="34">
    <w:abstractNumId w:val="13"/>
  </w:num>
  <w:num w:numId="35">
    <w:abstractNumId w:val="26"/>
  </w:num>
  <w:num w:numId="36">
    <w:abstractNumId w:val="1"/>
  </w:num>
  <w:num w:numId="37">
    <w:abstractNumId w:val="20"/>
  </w:num>
  <w:num w:numId="38">
    <w:abstractNumId w:val="31"/>
  </w:num>
  <w:num w:numId="39">
    <w:abstractNumId w:val="27"/>
  </w:num>
  <w:num w:numId="40">
    <w:abstractNumId w:val="6"/>
  </w:num>
  <w:num w:numId="41">
    <w:abstractNumId w:val="22"/>
  </w:num>
  <w:num w:numId="42">
    <w:abstractNumId w:val="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9A"/>
    <w:rsid w:val="00023B50"/>
    <w:rsid w:val="00026F86"/>
    <w:rsid w:val="0003536B"/>
    <w:rsid w:val="000629DF"/>
    <w:rsid w:val="00076F64"/>
    <w:rsid w:val="000837F4"/>
    <w:rsid w:val="000A62EC"/>
    <w:rsid w:val="000E3A6A"/>
    <w:rsid w:val="000F632D"/>
    <w:rsid w:val="0011123C"/>
    <w:rsid w:val="0011447C"/>
    <w:rsid w:val="00165FAD"/>
    <w:rsid w:val="0019329D"/>
    <w:rsid w:val="001E7C4F"/>
    <w:rsid w:val="002573BC"/>
    <w:rsid w:val="0026508F"/>
    <w:rsid w:val="002B3C86"/>
    <w:rsid w:val="002D32F9"/>
    <w:rsid w:val="0031381E"/>
    <w:rsid w:val="003208F1"/>
    <w:rsid w:val="00337D94"/>
    <w:rsid w:val="00381ABC"/>
    <w:rsid w:val="00420835"/>
    <w:rsid w:val="00433763"/>
    <w:rsid w:val="004457E9"/>
    <w:rsid w:val="00450F95"/>
    <w:rsid w:val="00485B20"/>
    <w:rsid w:val="0049156A"/>
    <w:rsid w:val="004B7D36"/>
    <w:rsid w:val="005123CF"/>
    <w:rsid w:val="0054615E"/>
    <w:rsid w:val="00550B34"/>
    <w:rsid w:val="00591847"/>
    <w:rsid w:val="00597FC4"/>
    <w:rsid w:val="005D530E"/>
    <w:rsid w:val="00610015"/>
    <w:rsid w:val="00633719"/>
    <w:rsid w:val="00640109"/>
    <w:rsid w:val="006B439A"/>
    <w:rsid w:val="006C7CDF"/>
    <w:rsid w:val="006E4CF7"/>
    <w:rsid w:val="006F39BE"/>
    <w:rsid w:val="00703904"/>
    <w:rsid w:val="00770226"/>
    <w:rsid w:val="007809A6"/>
    <w:rsid w:val="007A70A5"/>
    <w:rsid w:val="007B454A"/>
    <w:rsid w:val="007C5AAC"/>
    <w:rsid w:val="007D1434"/>
    <w:rsid w:val="007E42D8"/>
    <w:rsid w:val="007F44CC"/>
    <w:rsid w:val="007F5F75"/>
    <w:rsid w:val="007F7C67"/>
    <w:rsid w:val="00812C1D"/>
    <w:rsid w:val="00813966"/>
    <w:rsid w:val="0081790A"/>
    <w:rsid w:val="00853C10"/>
    <w:rsid w:val="0087628D"/>
    <w:rsid w:val="008A1E53"/>
    <w:rsid w:val="008D2450"/>
    <w:rsid w:val="008D35AE"/>
    <w:rsid w:val="008D6B1A"/>
    <w:rsid w:val="008E1505"/>
    <w:rsid w:val="008F2DC4"/>
    <w:rsid w:val="008F4A2F"/>
    <w:rsid w:val="00923239"/>
    <w:rsid w:val="00926158"/>
    <w:rsid w:val="00931858"/>
    <w:rsid w:val="00942B59"/>
    <w:rsid w:val="00946455"/>
    <w:rsid w:val="009B08FA"/>
    <w:rsid w:val="009B0F4E"/>
    <w:rsid w:val="009B554C"/>
    <w:rsid w:val="009D727C"/>
    <w:rsid w:val="009F07BB"/>
    <w:rsid w:val="009F345D"/>
    <w:rsid w:val="00A077AC"/>
    <w:rsid w:val="00A140C3"/>
    <w:rsid w:val="00A30410"/>
    <w:rsid w:val="00A37D82"/>
    <w:rsid w:val="00A66BC4"/>
    <w:rsid w:val="00A830D6"/>
    <w:rsid w:val="00A94819"/>
    <w:rsid w:val="00AA6AC0"/>
    <w:rsid w:val="00B16E3E"/>
    <w:rsid w:val="00B73A30"/>
    <w:rsid w:val="00B87043"/>
    <w:rsid w:val="00BB1BD9"/>
    <w:rsid w:val="00BD74AE"/>
    <w:rsid w:val="00BE7B85"/>
    <w:rsid w:val="00C11BA3"/>
    <w:rsid w:val="00C248B2"/>
    <w:rsid w:val="00CB0441"/>
    <w:rsid w:val="00CB1AF8"/>
    <w:rsid w:val="00CC373F"/>
    <w:rsid w:val="00CE4941"/>
    <w:rsid w:val="00CF3161"/>
    <w:rsid w:val="00D1111B"/>
    <w:rsid w:val="00D21C57"/>
    <w:rsid w:val="00D36634"/>
    <w:rsid w:val="00D420F8"/>
    <w:rsid w:val="00D443DC"/>
    <w:rsid w:val="00D571D7"/>
    <w:rsid w:val="00D83080"/>
    <w:rsid w:val="00D91F68"/>
    <w:rsid w:val="00D9243A"/>
    <w:rsid w:val="00E00D9A"/>
    <w:rsid w:val="00E166DB"/>
    <w:rsid w:val="00EA6BB0"/>
    <w:rsid w:val="00EE484E"/>
    <w:rsid w:val="00EE7A38"/>
    <w:rsid w:val="00EF3F71"/>
    <w:rsid w:val="00F40612"/>
    <w:rsid w:val="00F93F35"/>
    <w:rsid w:val="00F95A39"/>
    <w:rsid w:val="00FD0AED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166DB"/>
    <w:rPr>
      <w:color w:val="D261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0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770226"/>
  </w:style>
  <w:style w:type="paragraph" w:customStyle="1" w:styleId="SidebarModerate">
    <w:name w:val="Sidebar Moderate"/>
    <w:basedOn w:val="Normal"/>
    <w:qFormat/>
    <w:rsid w:val="008D35AE"/>
    <w:pPr>
      <w:spacing w:line="300" w:lineRule="auto"/>
    </w:pPr>
    <w:rPr>
      <w:b/>
      <w:i/>
      <w:color w:val="E65B01" w:themeColor="accent1" w:themeShade="BF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ABC"/>
    <w:rPr>
      <w:color w:val="3B435B" w:themeColor="followedHyperlink"/>
      <w:u w:val="single"/>
    </w:rPr>
  </w:style>
  <w:style w:type="character" w:customStyle="1" w:styleId="posttitle">
    <w:name w:val="posttitle"/>
    <w:basedOn w:val="DefaultParagraphFont"/>
    <w:rsid w:val="00F40612"/>
  </w:style>
  <w:style w:type="paragraph" w:customStyle="1" w:styleId="parajust">
    <w:name w:val="parajust"/>
    <w:basedOn w:val="Normal"/>
    <w:rsid w:val="007F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F4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m">
    <w:name w:val="com"/>
    <w:basedOn w:val="DefaultParagraphFont"/>
    <w:rsid w:val="00B87043"/>
  </w:style>
  <w:style w:type="character" w:customStyle="1" w:styleId="pln">
    <w:name w:val="pln"/>
    <w:basedOn w:val="DefaultParagraphFont"/>
    <w:rsid w:val="00B87043"/>
  </w:style>
  <w:style w:type="character" w:customStyle="1" w:styleId="kwd">
    <w:name w:val="kwd"/>
    <w:basedOn w:val="DefaultParagraphFont"/>
    <w:rsid w:val="00B87043"/>
  </w:style>
  <w:style w:type="character" w:customStyle="1" w:styleId="pun">
    <w:name w:val="pun"/>
    <w:basedOn w:val="DefaultParagraphFont"/>
    <w:rsid w:val="00B87043"/>
  </w:style>
  <w:style w:type="character" w:customStyle="1" w:styleId="typ">
    <w:name w:val="typ"/>
    <w:basedOn w:val="DefaultParagraphFont"/>
    <w:rsid w:val="00D21C57"/>
  </w:style>
  <w:style w:type="character" w:customStyle="1" w:styleId="str">
    <w:name w:val="str"/>
    <w:basedOn w:val="DefaultParagraphFont"/>
    <w:rsid w:val="00D21C57"/>
  </w:style>
  <w:style w:type="character" w:customStyle="1" w:styleId="lit">
    <w:name w:val="lit"/>
    <w:basedOn w:val="DefaultParagraphFont"/>
    <w:rsid w:val="00D21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ney.alam@softechsolutionsgroup.com%2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softechsolutionsgroup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ney.alam@softechsolutionsgroup.com%20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www.softechsolutionsgroup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oftechsolutionsgroup.com%20" TargetMode="External"/><Relationship Id="rId2" Type="http://schemas.openxmlformats.org/officeDocument/2006/relationships/hyperlink" Target="http://www.softechsolutionsgroup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m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Learn about Six phases of Software Development Life Cycle.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614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- </vt:lpstr>
    </vt:vector>
  </TitlesOfParts>
  <Company>Department Of Sanitation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- Methods</dc:title>
  <dc:subject>Content Table</dc:subject>
  <dc:creator>DSNY</dc:creator>
  <cp:lastModifiedBy>sunny alam</cp:lastModifiedBy>
  <cp:revision>223</cp:revision>
  <cp:lastPrinted>2017-06-14T22:40:00Z</cp:lastPrinted>
  <dcterms:created xsi:type="dcterms:W3CDTF">2016-06-09T16:10:00Z</dcterms:created>
  <dcterms:modified xsi:type="dcterms:W3CDTF">2017-06-14T22:41:00Z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